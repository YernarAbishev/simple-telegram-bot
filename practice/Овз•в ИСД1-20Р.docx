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B115C" w14:textId="79C8A0CD" w:rsidR="004110A4" w:rsidRDefault="009C5EC1" w:rsidP="009C5EC1">
      <w:pPr>
        <w:ind w:firstLine="709"/>
        <w:jc w:val="center"/>
        <w:rPr>
          <w:sz w:val="28"/>
        </w:rPr>
      </w:pPr>
      <w:r>
        <w:rPr>
          <w:sz w:val="28"/>
        </w:rPr>
        <w:t>ВВЕДЕНИЕ</w:t>
      </w:r>
    </w:p>
    <w:p w14:paraId="20CDD17D" w14:textId="77777777" w:rsidR="009C5EC1" w:rsidRDefault="009C5EC1" w:rsidP="009C5EC1">
      <w:pPr>
        <w:ind w:firstLine="709"/>
        <w:jc w:val="center"/>
        <w:rPr>
          <w:sz w:val="28"/>
        </w:rPr>
      </w:pPr>
    </w:p>
    <w:p w14:paraId="12EA59F1" w14:textId="77777777" w:rsidR="009C5EC1" w:rsidRDefault="009C5EC1" w:rsidP="009C5EC1">
      <w:pPr>
        <w:ind w:firstLine="709"/>
        <w:jc w:val="center"/>
        <w:rPr>
          <w:sz w:val="28"/>
        </w:rPr>
      </w:pPr>
    </w:p>
    <w:p w14:paraId="43892880" w14:textId="78BD503F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(переход на новую страницу так-как начинается новая глава)</w:t>
      </w:r>
    </w:p>
    <w:p w14:paraId="7FE387F2" w14:textId="662BC893" w:rsidR="009C5EC1" w:rsidRDefault="009C5EC1">
      <w:pPr>
        <w:jc w:val="left"/>
        <w:rPr>
          <w:sz w:val="28"/>
        </w:rPr>
      </w:pPr>
      <w:r>
        <w:rPr>
          <w:sz w:val="28"/>
        </w:rPr>
        <w:br w:type="page"/>
      </w:r>
    </w:p>
    <w:p w14:paraId="38BAAE55" w14:textId="6D05D46E" w:rsidR="009C5EC1" w:rsidRDefault="009C5EC1" w:rsidP="009C5EC1">
      <w:pPr>
        <w:ind w:firstLine="709"/>
        <w:rPr>
          <w:sz w:val="28"/>
        </w:rPr>
      </w:pPr>
      <w:r>
        <w:rPr>
          <w:sz w:val="28"/>
        </w:rPr>
        <w:lastRenderedPageBreak/>
        <w:t>ОСНОВНАЯ ЧАСТЬ</w:t>
      </w:r>
    </w:p>
    <w:p w14:paraId="6CBEC12D" w14:textId="77777777" w:rsidR="009C5EC1" w:rsidRDefault="009C5EC1" w:rsidP="009C5EC1">
      <w:pPr>
        <w:ind w:firstLine="709"/>
        <w:rPr>
          <w:sz w:val="28"/>
        </w:rPr>
      </w:pPr>
    </w:p>
    <w:p w14:paraId="13B36E2F" w14:textId="6596BC0A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1.1 в содержании</w:t>
      </w:r>
    </w:p>
    <w:p w14:paraId="14BAA735" w14:textId="77777777" w:rsidR="009C5EC1" w:rsidRDefault="009C5EC1" w:rsidP="009C5EC1">
      <w:pPr>
        <w:ind w:firstLine="709"/>
        <w:rPr>
          <w:sz w:val="28"/>
        </w:rPr>
      </w:pPr>
    </w:p>
    <w:p w14:paraId="30532912" w14:textId="77777777" w:rsidR="0049707D" w:rsidRDefault="0049707D" w:rsidP="009C5EC1">
      <w:pPr>
        <w:ind w:firstLine="709"/>
        <w:rPr>
          <w:sz w:val="28"/>
        </w:rPr>
      </w:pPr>
    </w:p>
    <w:p w14:paraId="015B5BF5" w14:textId="27129D00" w:rsidR="0049707D" w:rsidRDefault="0049707D" w:rsidP="009C5EC1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09C6B4CC" w14:textId="77777777" w:rsidR="0049707D" w:rsidRDefault="0049707D" w:rsidP="009C5EC1">
      <w:pPr>
        <w:ind w:firstLine="709"/>
        <w:rPr>
          <w:sz w:val="28"/>
        </w:rPr>
      </w:pPr>
    </w:p>
    <w:p w14:paraId="57AD5A71" w14:textId="5D9F5C10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1.1.1 в содержании</w:t>
      </w:r>
    </w:p>
    <w:p w14:paraId="459BAF40" w14:textId="77777777" w:rsidR="009C5EC1" w:rsidRDefault="009C5EC1" w:rsidP="009C5EC1">
      <w:pPr>
        <w:ind w:firstLine="709"/>
        <w:rPr>
          <w:sz w:val="28"/>
        </w:rPr>
      </w:pPr>
    </w:p>
    <w:p w14:paraId="54E0C64C" w14:textId="77777777" w:rsidR="009C5EC1" w:rsidRDefault="009C5EC1" w:rsidP="009C5EC1">
      <w:pPr>
        <w:ind w:firstLine="709"/>
        <w:rPr>
          <w:sz w:val="28"/>
        </w:rPr>
      </w:pPr>
    </w:p>
    <w:p w14:paraId="4E242621" w14:textId="3F4D0D61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5BD795A1" w14:textId="77777777" w:rsidR="009C5EC1" w:rsidRDefault="009C5EC1" w:rsidP="009C5EC1">
      <w:pPr>
        <w:ind w:firstLine="709"/>
        <w:rPr>
          <w:sz w:val="28"/>
        </w:rPr>
      </w:pPr>
    </w:p>
    <w:p w14:paraId="6872AE73" w14:textId="6B90F3FB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1.2 в содержании</w:t>
      </w:r>
    </w:p>
    <w:p w14:paraId="041E4508" w14:textId="77777777" w:rsidR="0049707D" w:rsidRDefault="0049707D" w:rsidP="0049707D">
      <w:pPr>
        <w:ind w:firstLine="709"/>
        <w:rPr>
          <w:sz w:val="28"/>
        </w:rPr>
      </w:pPr>
    </w:p>
    <w:p w14:paraId="184B0193" w14:textId="77777777" w:rsidR="0049707D" w:rsidRDefault="0049707D" w:rsidP="0049707D">
      <w:pPr>
        <w:ind w:firstLine="709"/>
        <w:rPr>
          <w:sz w:val="28"/>
        </w:rPr>
      </w:pPr>
    </w:p>
    <w:p w14:paraId="10882AB0" w14:textId="77777777" w:rsidR="0049707D" w:rsidRDefault="0049707D" w:rsidP="0049707D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52DA63F3" w14:textId="77777777" w:rsidR="0049707D" w:rsidRDefault="0049707D" w:rsidP="009C5EC1">
      <w:pPr>
        <w:ind w:firstLine="709"/>
        <w:rPr>
          <w:sz w:val="28"/>
        </w:rPr>
      </w:pPr>
    </w:p>
    <w:p w14:paraId="42C39594" w14:textId="237BCAE0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1.2.1 в содержании</w:t>
      </w:r>
    </w:p>
    <w:p w14:paraId="5F22A6ED" w14:textId="77777777" w:rsidR="009C5EC1" w:rsidRDefault="009C5EC1" w:rsidP="009C5EC1">
      <w:pPr>
        <w:ind w:firstLine="709"/>
        <w:rPr>
          <w:sz w:val="28"/>
        </w:rPr>
      </w:pPr>
    </w:p>
    <w:p w14:paraId="4F6AAABD" w14:textId="77777777" w:rsidR="009C5EC1" w:rsidRDefault="009C5EC1" w:rsidP="009C5EC1">
      <w:pPr>
        <w:ind w:firstLine="709"/>
        <w:rPr>
          <w:sz w:val="28"/>
        </w:rPr>
      </w:pPr>
    </w:p>
    <w:p w14:paraId="4A24E9EE" w14:textId="343A57F5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052F1E11" w14:textId="77777777" w:rsidR="009C5EC1" w:rsidRDefault="009C5EC1" w:rsidP="009C5EC1">
      <w:pPr>
        <w:ind w:firstLine="709"/>
        <w:rPr>
          <w:sz w:val="28"/>
        </w:rPr>
      </w:pPr>
    </w:p>
    <w:p w14:paraId="6D8AC7BB" w14:textId="60F31012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1.3</w:t>
      </w:r>
      <w:r w:rsidRPr="009C5EC1">
        <w:rPr>
          <w:sz w:val="28"/>
        </w:rPr>
        <w:t xml:space="preserve"> </w:t>
      </w:r>
      <w:r>
        <w:rPr>
          <w:sz w:val="28"/>
        </w:rPr>
        <w:t>в содержании</w:t>
      </w:r>
    </w:p>
    <w:p w14:paraId="1F393C18" w14:textId="77777777" w:rsidR="0049707D" w:rsidRDefault="0049707D" w:rsidP="0049707D">
      <w:pPr>
        <w:ind w:firstLine="709"/>
        <w:rPr>
          <w:sz w:val="28"/>
        </w:rPr>
      </w:pPr>
    </w:p>
    <w:p w14:paraId="71C31DE3" w14:textId="77777777" w:rsidR="0049707D" w:rsidRDefault="0049707D" w:rsidP="0049707D">
      <w:pPr>
        <w:ind w:firstLine="709"/>
        <w:rPr>
          <w:sz w:val="28"/>
        </w:rPr>
      </w:pPr>
    </w:p>
    <w:p w14:paraId="655E7E01" w14:textId="77777777" w:rsidR="0049707D" w:rsidRDefault="0049707D" w:rsidP="0049707D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43EDFBD8" w14:textId="77777777" w:rsidR="009C5EC1" w:rsidRDefault="009C5EC1" w:rsidP="009C5EC1">
      <w:pPr>
        <w:ind w:firstLine="709"/>
        <w:rPr>
          <w:sz w:val="28"/>
        </w:rPr>
      </w:pPr>
    </w:p>
    <w:p w14:paraId="001D33C5" w14:textId="67BC7554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1.3.1 в содержании</w:t>
      </w:r>
    </w:p>
    <w:p w14:paraId="1BE36FA1" w14:textId="77777777" w:rsidR="009C5EC1" w:rsidRDefault="009C5EC1" w:rsidP="009C5EC1">
      <w:pPr>
        <w:ind w:firstLine="709"/>
        <w:rPr>
          <w:sz w:val="28"/>
        </w:rPr>
      </w:pPr>
    </w:p>
    <w:p w14:paraId="7F3E2503" w14:textId="77777777" w:rsidR="009C5EC1" w:rsidRDefault="009C5EC1" w:rsidP="009C5EC1">
      <w:pPr>
        <w:ind w:firstLine="709"/>
        <w:rPr>
          <w:sz w:val="28"/>
        </w:rPr>
      </w:pPr>
    </w:p>
    <w:p w14:paraId="0E1EE6C5" w14:textId="62F808AA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11BC8417" w14:textId="77777777" w:rsidR="009C5EC1" w:rsidRDefault="009C5EC1" w:rsidP="009C5EC1">
      <w:pPr>
        <w:ind w:firstLine="709"/>
        <w:rPr>
          <w:sz w:val="28"/>
        </w:rPr>
      </w:pPr>
    </w:p>
    <w:p w14:paraId="50FE92C5" w14:textId="6CE801AA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1.4 в содержании</w:t>
      </w:r>
    </w:p>
    <w:p w14:paraId="3DC753BB" w14:textId="77777777" w:rsidR="0049707D" w:rsidRDefault="0049707D" w:rsidP="0049707D">
      <w:pPr>
        <w:rPr>
          <w:sz w:val="28"/>
        </w:rPr>
      </w:pPr>
    </w:p>
    <w:p w14:paraId="5E7513E1" w14:textId="77777777" w:rsidR="0049707D" w:rsidRDefault="0049707D" w:rsidP="0049707D">
      <w:pPr>
        <w:rPr>
          <w:sz w:val="28"/>
        </w:rPr>
      </w:pPr>
    </w:p>
    <w:p w14:paraId="22E3F17F" w14:textId="77777777" w:rsidR="0049707D" w:rsidRDefault="0049707D" w:rsidP="0049707D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297A9363" w14:textId="77777777" w:rsidR="0049707D" w:rsidRDefault="0049707D" w:rsidP="0049707D">
      <w:pPr>
        <w:rPr>
          <w:sz w:val="28"/>
        </w:rPr>
      </w:pPr>
    </w:p>
    <w:p w14:paraId="2F62DC33" w14:textId="3475563E" w:rsidR="009C5EC1" w:rsidRDefault="009C5EC1" w:rsidP="009C5EC1">
      <w:pPr>
        <w:ind w:firstLine="709"/>
        <w:rPr>
          <w:sz w:val="28"/>
        </w:rPr>
      </w:pPr>
      <w:r>
        <w:rPr>
          <w:sz w:val="28"/>
        </w:rPr>
        <w:lastRenderedPageBreak/>
        <w:t>1.4.1 в содержании</w:t>
      </w:r>
    </w:p>
    <w:p w14:paraId="7EA66E42" w14:textId="77777777" w:rsidR="009C5EC1" w:rsidRDefault="009C5EC1" w:rsidP="009C5EC1">
      <w:pPr>
        <w:ind w:firstLine="709"/>
        <w:rPr>
          <w:sz w:val="28"/>
        </w:rPr>
      </w:pPr>
    </w:p>
    <w:p w14:paraId="3B74F925" w14:textId="77777777" w:rsidR="009C5EC1" w:rsidRDefault="009C5EC1" w:rsidP="009C5EC1">
      <w:pPr>
        <w:ind w:firstLine="709"/>
        <w:rPr>
          <w:sz w:val="28"/>
        </w:rPr>
      </w:pPr>
    </w:p>
    <w:p w14:paraId="1186C9B9" w14:textId="38CBAD92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78CE8231" w14:textId="77777777" w:rsidR="009C5EC1" w:rsidRDefault="009C5EC1" w:rsidP="009C5EC1">
      <w:pPr>
        <w:ind w:firstLine="709"/>
        <w:rPr>
          <w:sz w:val="28"/>
        </w:rPr>
      </w:pPr>
    </w:p>
    <w:p w14:paraId="25658EEF" w14:textId="324267D1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1.5 в содержании</w:t>
      </w:r>
    </w:p>
    <w:p w14:paraId="4C88938D" w14:textId="77777777" w:rsidR="0049707D" w:rsidRDefault="0049707D" w:rsidP="0049707D">
      <w:pPr>
        <w:ind w:firstLine="709"/>
        <w:rPr>
          <w:sz w:val="28"/>
        </w:rPr>
      </w:pPr>
    </w:p>
    <w:p w14:paraId="2E9168E2" w14:textId="77777777" w:rsidR="0049707D" w:rsidRDefault="0049707D" w:rsidP="0049707D">
      <w:pPr>
        <w:ind w:firstLine="709"/>
        <w:rPr>
          <w:sz w:val="28"/>
        </w:rPr>
      </w:pPr>
    </w:p>
    <w:p w14:paraId="1B7165B8" w14:textId="77777777" w:rsidR="0049707D" w:rsidRDefault="0049707D" w:rsidP="0049707D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4429277D" w14:textId="77777777" w:rsidR="009C5EC1" w:rsidRDefault="009C5EC1" w:rsidP="009C5EC1">
      <w:pPr>
        <w:ind w:firstLine="709"/>
        <w:rPr>
          <w:sz w:val="28"/>
        </w:rPr>
      </w:pPr>
    </w:p>
    <w:p w14:paraId="2360D917" w14:textId="5CD159DE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1.5.1 в содержании</w:t>
      </w:r>
    </w:p>
    <w:p w14:paraId="55750ADD" w14:textId="77777777" w:rsidR="009C5EC1" w:rsidRDefault="009C5EC1" w:rsidP="009C5EC1">
      <w:pPr>
        <w:ind w:firstLine="709"/>
        <w:rPr>
          <w:sz w:val="28"/>
        </w:rPr>
      </w:pPr>
    </w:p>
    <w:p w14:paraId="48A443B7" w14:textId="77777777" w:rsidR="009C5EC1" w:rsidRDefault="009C5EC1" w:rsidP="009C5EC1">
      <w:pPr>
        <w:ind w:firstLine="709"/>
        <w:rPr>
          <w:sz w:val="28"/>
        </w:rPr>
      </w:pPr>
    </w:p>
    <w:p w14:paraId="60C69527" w14:textId="3D54D28F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7A1E862C" w14:textId="77777777" w:rsidR="009C5EC1" w:rsidRDefault="009C5EC1" w:rsidP="009C5EC1">
      <w:pPr>
        <w:ind w:firstLine="709"/>
        <w:rPr>
          <w:sz w:val="28"/>
        </w:rPr>
      </w:pPr>
    </w:p>
    <w:p w14:paraId="000E381B" w14:textId="2A17AC32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1.6 в содержании</w:t>
      </w:r>
    </w:p>
    <w:p w14:paraId="6857FF7C" w14:textId="77777777" w:rsidR="0049707D" w:rsidRDefault="0049707D" w:rsidP="0049707D">
      <w:pPr>
        <w:ind w:firstLine="709"/>
        <w:rPr>
          <w:sz w:val="28"/>
        </w:rPr>
      </w:pPr>
    </w:p>
    <w:p w14:paraId="12F1285E" w14:textId="77777777" w:rsidR="0049707D" w:rsidRDefault="0049707D" w:rsidP="0049707D">
      <w:pPr>
        <w:ind w:firstLine="709"/>
        <w:rPr>
          <w:sz w:val="28"/>
        </w:rPr>
      </w:pPr>
    </w:p>
    <w:p w14:paraId="48A65C57" w14:textId="77777777" w:rsidR="0049707D" w:rsidRDefault="0049707D" w:rsidP="0049707D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(1 отступ так-как мы закачиваем наш раздел или подраздел)</w:t>
      </w:r>
    </w:p>
    <w:p w14:paraId="3C8B0980" w14:textId="77777777" w:rsidR="009C5EC1" w:rsidRDefault="009C5EC1" w:rsidP="009C5EC1">
      <w:pPr>
        <w:ind w:firstLine="709"/>
        <w:rPr>
          <w:sz w:val="28"/>
        </w:rPr>
      </w:pPr>
    </w:p>
    <w:p w14:paraId="1915ABF3" w14:textId="6935BE59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1.6.1 в содержании</w:t>
      </w:r>
    </w:p>
    <w:p w14:paraId="6F723B2D" w14:textId="77777777" w:rsidR="009C5EC1" w:rsidRDefault="009C5EC1" w:rsidP="009C5EC1">
      <w:pPr>
        <w:ind w:firstLine="709"/>
        <w:rPr>
          <w:sz w:val="28"/>
        </w:rPr>
      </w:pPr>
    </w:p>
    <w:p w14:paraId="3A990DC8" w14:textId="77777777" w:rsidR="009C5EC1" w:rsidRDefault="009C5EC1" w:rsidP="009C5EC1">
      <w:pPr>
        <w:ind w:firstLine="709"/>
        <w:rPr>
          <w:sz w:val="28"/>
        </w:rPr>
      </w:pPr>
    </w:p>
    <w:p w14:paraId="1CB27EFC" w14:textId="2989DB38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(переход на новую страницу так-как начинается новая глава)</w:t>
      </w:r>
    </w:p>
    <w:p w14:paraId="4DD44169" w14:textId="62DE3441" w:rsidR="009C5EC1" w:rsidRDefault="009C5EC1">
      <w:pPr>
        <w:jc w:val="left"/>
        <w:rPr>
          <w:sz w:val="28"/>
        </w:rPr>
      </w:pPr>
      <w:r>
        <w:rPr>
          <w:sz w:val="28"/>
        </w:rPr>
        <w:br w:type="page"/>
      </w:r>
    </w:p>
    <w:p w14:paraId="01879D06" w14:textId="6A1E6DF8" w:rsidR="009C5EC1" w:rsidRDefault="009C5EC1" w:rsidP="009C5EC1">
      <w:pPr>
        <w:ind w:firstLine="709"/>
        <w:rPr>
          <w:sz w:val="28"/>
        </w:rPr>
      </w:pPr>
      <w:r>
        <w:rPr>
          <w:sz w:val="28"/>
        </w:rPr>
        <w:lastRenderedPageBreak/>
        <w:t>СПЕЦИАЛЬНАЯ ЧАСТЬ</w:t>
      </w:r>
    </w:p>
    <w:p w14:paraId="4A9FA8E0" w14:textId="77777777" w:rsidR="009C5EC1" w:rsidRDefault="009C5EC1" w:rsidP="009C5EC1">
      <w:pPr>
        <w:ind w:firstLine="709"/>
        <w:rPr>
          <w:sz w:val="28"/>
        </w:rPr>
      </w:pPr>
    </w:p>
    <w:p w14:paraId="2C6DAB2C" w14:textId="3E54CEC1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2.1</w:t>
      </w:r>
    </w:p>
    <w:p w14:paraId="064C75EE" w14:textId="77777777" w:rsidR="009C5EC1" w:rsidRDefault="009C5EC1" w:rsidP="009C5EC1">
      <w:pPr>
        <w:ind w:firstLine="709"/>
        <w:rPr>
          <w:sz w:val="28"/>
        </w:rPr>
      </w:pPr>
    </w:p>
    <w:p w14:paraId="568C8ACB" w14:textId="77777777" w:rsidR="009C5EC1" w:rsidRDefault="009C5EC1" w:rsidP="009C5EC1">
      <w:pPr>
        <w:ind w:firstLine="709"/>
        <w:rPr>
          <w:sz w:val="28"/>
        </w:rPr>
      </w:pPr>
    </w:p>
    <w:p w14:paraId="68B56EED" w14:textId="679B28EE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2.2</w:t>
      </w:r>
    </w:p>
    <w:p w14:paraId="136D6A7E" w14:textId="77777777" w:rsidR="009C5EC1" w:rsidRDefault="009C5EC1" w:rsidP="009C5EC1">
      <w:pPr>
        <w:ind w:firstLine="709"/>
        <w:rPr>
          <w:sz w:val="28"/>
        </w:rPr>
      </w:pPr>
    </w:p>
    <w:p w14:paraId="467E2567" w14:textId="77777777" w:rsidR="009C5EC1" w:rsidRDefault="009C5EC1" w:rsidP="009C5EC1">
      <w:pPr>
        <w:ind w:firstLine="709"/>
        <w:rPr>
          <w:sz w:val="28"/>
        </w:rPr>
      </w:pPr>
    </w:p>
    <w:p w14:paraId="706DAC51" w14:textId="40939508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2.3</w:t>
      </w:r>
    </w:p>
    <w:p w14:paraId="3A789FB4" w14:textId="77777777" w:rsidR="009C5EC1" w:rsidRDefault="009C5EC1" w:rsidP="009C5EC1">
      <w:pPr>
        <w:ind w:firstLine="709"/>
        <w:rPr>
          <w:sz w:val="28"/>
        </w:rPr>
      </w:pPr>
    </w:p>
    <w:p w14:paraId="78C9292C" w14:textId="77777777" w:rsidR="009C5EC1" w:rsidRDefault="009C5EC1" w:rsidP="009C5EC1">
      <w:pPr>
        <w:ind w:firstLine="709"/>
        <w:rPr>
          <w:sz w:val="28"/>
        </w:rPr>
      </w:pPr>
    </w:p>
    <w:p w14:paraId="583D71F2" w14:textId="3D191BD5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2.4</w:t>
      </w:r>
    </w:p>
    <w:p w14:paraId="48493F95" w14:textId="77777777" w:rsidR="009C5EC1" w:rsidRDefault="009C5EC1" w:rsidP="009C5EC1">
      <w:pPr>
        <w:ind w:firstLine="709"/>
        <w:rPr>
          <w:sz w:val="28"/>
        </w:rPr>
      </w:pPr>
    </w:p>
    <w:p w14:paraId="178DBDD9" w14:textId="77777777" w:rsidR="009C5EC1" w:rsidRDefault="009C5EC1" w:rsidP="009C5EC1">
      <w:pPr>
        <w:ind w:firstLine="709"/>
        <w:rPr>
          <w:sz w:val="28"/>
        </w:rPr>
      </w:pPr>
    </w:p>
    <w:p w14:paraId="074D9904" w14:textId="46F3F1BD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2.5</w:t>
      </w:r>
    </w:p>
    <w:p w14:paraId="33B8EDAC" w14:textId="77777777" w:rsidR="009C5EC1" w:rsidRDefault="009C5EC1" w:rsidP="009C5EC1">
      <w:pPr>
        <w:ind w:firstLine="709"/>
        <w:rPr>
          <w:sz w:val="28"/>
        </w:rPr>
      </w:pPr>
    </w:p>
    <w:p w14:paraId="5882B008" w14:textId="77777777" w:rsidR="009C5EC1" w:rsidRDefault="009C5EC1" w:rsidP="009C5EC1">
      <w:pPr>
        <w:ind w:firstLine="709"/>
        <w:rPr>
          <w:sz w:val="28"/>
        </w:rPr>
      </w:pPr>
    </w:p>
    <w:p w14:paraId="28A806DD" w14:textId="511C0B99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2.6</w:t>
      </w:r>
    </w:p>
    <w:p w14:paraId="3BF5D914" w14:textId="6195AEB4" w:rsidR="009C5EC1" w:rsidRDefault="009C5EC1">
      <w:pPr>
        <w:jc w:val="left"/>
        <w:rPr>
          <w:sz w:val="28"/>
        </w:rPr>
      </w:pPr>
      <w:r>
        <w:rPr>
          <w:sz w:val="28"/>
        </w:rPr>
        <w:br w:type="page"/>
      </w:r>
    </w:p>
    <w:p w14:paraId="465C1272" w14:textId="0CC23BC1" w:rsidR="009C5EC1" w:rsidRDefault="009C5EC1" w:rsidP="009C5EC1">
      <w:pPr>
        <w:ind w:firstLine="709"/>
        <w:jc w:val="center"/>
        <w:rPr>
          <w:sz w:val="28"/>
        </w:rPr>
      </w:pPr>
      <w:r>
        <w:rPr>
          <w:sz w:val="28"/>
        </w:rPr>
        <w:lastRenderedPageBreak/>
        <w:t>ЗАКЛЮЧЕНИЕ</w:t>
      </w:r>
    </w:p>
    <w:p w14:paraId="553C7E33" w14:textId="77777777" w:rsidR="009C5EC1" w:rsidRDefault="009C5EC1" w:rsidP="009C5EC1">
      <w:pPr>
        <w:ind w:firstLine="709"/>
        <w:jc w:val="center"/>
        <w:rPr>
          <w:sz w:val="28"/>
        </w:rPr>
      </w:pPr>
    </w:p>
    <w:p w14:paraId="127B0AB2" w14:textId="77777777" w:rsidR="009C5EC1" w:rsidRDefault="009C5EC1" w:rsidP="009C5EC1">
      <w:pPr>
        <w:ind w:firstLine="709"/>
        <w:jc w:val="center"/>
        <w:rPr>
          <w:sz w:val="28"/>
        </w:rPr>
      </w:pPr>
    </w:p>
    <w:p w14:paraId="15560F41" w14:textId="0F1A56F6" w:rsidR="009C5EC1" w:rsidRDefault="0049707D" w:rsidP="0049707D">
      <w:pPr>
        <w:ind w:firstLine="709"/>
        <w:rPr>
          <w:sz w:val="28"/>
        </w:rPr>
      </w:pPr>
      <w:r>
        <w:rPr>
          <w:sz w:val="28"/>
        </w:rPr>
        <w:t>(2 отступа сверху так-как начинается основной текст.</w:t>
      </w:r>
      <w:proofErr w:type="gramStart"/>
      <w:r>
        <w:rPr>
          <w:sz w:val="28"/>
        </w:rPr>
        <w:t>)З</w:t>
      </w:r>
      <w:proofErr w:type="gramEnd"/>
      <w:r>
        <w:rPr>
          <w:sz w:val="28"/>
        </w:rPr>
        <w:t>аменить на ваш текст. (переход на новую страницу так-как начинается новая глава)</w:t>
      </w:r>
    </w:p>
    <w:p w14:paraId="2193FA1F" w14:textId="44EF3201" w:rsidR="009C5EC1" w:rsidRDefault="009C5EC1">
      <w:pPr>
        <w:jc w:val="left"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14:paraId="275E39CA" w14:textId="5DEE1CF5" w:rsidR="009C5EC1" w:rsidRDefault="009C5EC1" w:rsidP="009C5EC1">
      <w:pPr>
        <w:ind w:firstLine="709"/>
        <w:jc w:val="center"/>
        <w:rPr>
          <w:sz w:val="28"/>
        </w:rPr>
      </w:pPr>
      <w:r>
        <w:rPr>
          <w:sz w:val="28"/>
        </w:rPr>
        <w:lastRenderedPageBreak/>
        <w:t>СПИСОК ИСПОЛЬЗОВАННОЙ ЛИТЕРАТУРЫ</w:t>
      </w:r>
    </w:p>
    <w:p w14:paraId="64DBC3A9" w14:textId="77777777" w:rsidR="009C5EC1" w:rsidRDefault="009C5EC1" w:rsidP="009C5EC1">
      <w:pPr>
        <w:ind w:firstLine="709"/>
        <w:jc w:val="center"/>
        <w:rPr>
          <w:sz w:val="28"/>
        </w:rPr>
      </w:pPr>
    </w:p>
    <w:p w14:paraId="12D9D8CB" w14:textId="77777777" w:rsidR="009C5EC1" w:rsidRDefault="009C5EC1" w:rsidP="009C5EC1">
      <w:pPr>
        <w:ind w:firstLine="709"/>
        <w:jc w:val="center"/>
        <w:rPr>
          <w:sz w:val="28"/>
        </w:rPr>
      </w:pPr>
    </w:p>
    <w:p w14:paraId="4A5EABE7" w14:textId="6E91DB25" w:rsidR="009C5EC1" w:rsidRPr="00C7769C" w:rsidRDefault="009C5EC1" w:rsidP="009C5EC1">
      <w:pPr>
        <w:ind w:firstLine="709"/>
        <w:rPr>
          <w:sz w:val="28"/>
        </w:rPr>
      </w:pPr>
      <w:r>
        <w:rPr>
          <w:sz w:val="28"/>
        </w:rPr>
        <w:t xml:space="preserve">1. Сейчас </w:t>
      </w:r>
      <w:proofErr w:type="gramStart"/>
      <w:r>
        <w:rPr>
          <w:sz w:val="28"/>
        </w:rPr>
        <w:t>покажу</w:t>
      </w:r>
      <w:proofErr w:type="gramEnd"/>
      <w:r w:rsidR="00C7769C">
        <w:rPr>
          <w:sz w:val="28"/>
        </w:rPr>
        <w:t xml:space="preserve"> как вставлять список литературы, используем </w:t>
      </w:r>
      <w:proofErr w:type="spellStart"/>
      <w:r w:rsidR="00C7769C">
        <w:rPr>
          <w:sz w:val="28"/>
          <w:lang w:val="en-US"/>
        </w:rPr>
        <w:t>google</w:t>
      </w:r>
      <w:proofErr w:type="spellEnd"/>
      <w:r w:rsidR="00C7769C" w:rsidRPr="00C7769C">
        <w:rPr>
          <w:sz w:val="28"/>
        </w:rPr>
        <w:t xml:space="preserve"> </w:t>
      </w:r>
      <w:r w:rsidR="00C7769C">
        <w:rPr>
          <w:sz w:val="28"/>
        </w:rPr>
        <w:t>Академию</w:t>
      </w:r>
    </w:p>
    <w:p w14:paraId="2CF593B0" w14:textId="6C911D30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2.</w:t>
      </w:r>
      <w:r w:rsidR="00C7769C">
        <w:rPr>
          <w:sz w:val="28"/>
        </w:rPr>
        <w:t xml:space="preserve"> После перехода туда, мы должны вбить близкую тему нашего раздела или подраздела или главы</w:t>
      </w:r>
    </w:p>
    <w:p w14:paraId="0E6C2FAE" w14:textId="1619B94B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3.</w:t>
      </w:r>
      <w:r w:rsidR="00C7769C">
        <w:rPr>
          <w:sz w:val="28"/>
        </w:rPr>
        <w:t xml:space="preserve"> Выбираем подходящую нам книгу или статью</w:t>
      </w:r>
    </w:p>
    <w:p w14:paraId="7DF9F2F3" w14:textId="73E639A6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4.</w:t>
      </w:r>
      <w:r w:rsidR="00C7769C">
        <w:rPr>
          <w:sz w:val="28"/>
        </w:rPr>
        <w:t xml:space="preserve"> Будет кнопка цитировать, далее копируем ГОСТ, и ниже пример того как выглядит, необходимо будет достать 10-15 книг:</w:t>
      </w:r>
    </w:p>
    <w:p w14:paraId="4EC39AEF" w14:textId="21C58F18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5.</w:t>
      </w:r>
      <w:r w:rsidR="00C7769C">
        <w:rPr>
          <w:sz w:val="28"/>
        </w:rPr>
        <w:t xml:space="preserve"> </w:t>
      </w:r>
      <w:r w:rsidR="00F026CA" w:rsidRPr="00F026CA">
        <w:rPr>
          <w:sz w:val="28"/>
        </w:rPr>
        <w:t xml:space="preserve">Мельникова Д. О., </w:t>
      </w:r>
      <w:proofErr w:type="spellStart"/>
      <w:r w:rsidR="00F026CA" w:rsidRPr="00F026CA">
        <w:rPr>
          <w:sz w:val="28"/>
        </w:rPr>
        <w:t>Зиятдинов</w:t>
      </w:r>
      <w:proofErr w:type="spellEnd"/>
      <w:r w:rsidR="00F026CA" w:rsidRPr="00F026CA">
        <w:rPr>
          <w:sz w:val="28"/>
        </w:rPr>
        <w:t xml:space="preserve"> А. М. ШКОЛЬНАЯ «ART-СТУДИЯ» КАК ПЛАТФОРМА ДЛЯ ОБУЧЕНИЯ НАВЫКАМ ДИЗАЙНА ЛОГОТИПОВ И ФИРМЕННЫХ ЗНАКОВ //Редакционная коллегия. – 2017. – С. 61.</w:t>
      </w:r>
    </w:p>
    <w:p w14:paraId="5A8CC07B" w14:textId="330F6050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6.</w:t>
      </w:r>
      <w:r w:rsidR="00F026CA">
        <w:rPr>
          <w:sz w:val="28"/>
        </w:rPr>
        <w:t xml:space="preserve"> а дальше сами!))</w:t>
      </w:r>
    </w:p>
    <w:p w14:paraId="5F5C2CBA" w14:textId="2E1982F6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7.</w:t>
      </w:r>
    </w:p>
    <w:p w14:paraId="448E8AF0" w14:textId="104AE57E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8.</w:t>
      </w:r>
    </w:p>
    <w:p w14:paraId="3F4334BC" w14:textId="19919423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9.</w:t>
      </w:r>
    </w:p>
    <w:p w14:paraId="2452DA68" w14:textId="149D6166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10.</w:t>
      </w:r>
    </w:p>
    <w:p w14:paraId="00ECB9B7" w14:textId="5A88D796" w:rsidR="009C5EC1" w:rsidRDefault="009C5EC1" w:rsidP="009C5EC1">
      <w:pPr>
        <w:ind w:firstLine="709"/>
        <w:rPr>
          <w:sz w:val="28"/>
        </w:rPr>
      </w:pPr>
      <w:r>
        <w:rPr>
          <w:sz w:val="28"/>
        </w:rPr>
        <w:t>11.</w:t>
      </w:r>
    </w:p>
    <w:p w14:paraId="74AE3735" w14:textId="4EC38A4E" w:rsidR="009C5EC1" w:rsidRPr="009C5EC1" w:rsidRDefault="009C5EC1" w:rsidP="009C5EC1">
      <w:pPr>
        <w:ind w:firstLine="709"/>
        <w:rPr>
          <w:sz w:val="28"/>
        </w:rPr>
      </w:pPr>
      <w:r>
        <w:rPr>
          <w:sz w:val="28"/>
        </w:rPr>
        <w:t>12.</w:t>
      </w:r>
    </w:p>
    <w:sectPr w:rsidR="009C5EC1" w:rsidRPr="009C5EC1" w:rsidSect="00867E3B">
      <w:headerReference w:type="default" r:id="rId9"/>
      <w:footerReference w:type="default" r:id="rId10"/>
      <w:footerReference w:type="first" r:id="rId11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28B9B" w14:textId="77777777" w:rsidR="008D0981" w:rsidRDefault="008D0981" w:rsidP="004D4FF4">
      <w:pPr>
        <w:pStyle w:val="a6"/>
      </w:pPr>
      <w:r>
        <w:separator/>
      </w:r>
    </w:p>
  </w:endnote>
  <w:endnote w:type="continuationSeparator" w:id="0">
    <w:p w14:paraId="4D423F6D" w14:textId="77777777" w:rsidR="008D0981" w:rsidRDefault="008D0981" w:rsidP="004D4FF4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28E42" w14:textId="77777777" w:rsidR="000547A4" w:rsidRDefault="000547A4">
    <w:pPr>
      <w:pStyle w:val="af8"/>
    </w:pPr>
  </w:p>
  <w:p w14:paraId="3148540B" w14:textId="77777777" w:rsidR="000547A4" w:rsidRDefault="000547A4">
    <w:pPr>
      <w:pStyle w:val="af8"/>
    </w:pPr>
  </w:p>
  <w:p w14:paraId="3ECCEA36" w14:textId="77777777" w:rsidR="000547A4" w:rsidRDefault="000547A4">
    <w:pPr>
      <w:pStyle w:val="af8"/>
    </w:pPr>
  </w:p>
  <w:p w14:paraId="5641E6A4" w14:textId="77777777" w:rsidR="000547A4" w:rsidRDefault="000547A4">
    <w:pPr>
      <w:pStyle w:val="af8"/>
    </w:pPr>
  </w:p>
  <w:p w14:paraId="393A174B" w14:textId="7DABB429" w:rsidR="000547A4" w:rsidRDefault="000547A4">
    <w:pPr>
      <w:pStyle w:val="af8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B81BF4E" wp14:editId="63F9B543">
              <wp:simplePos x="0" y="0"/>
              <wp:positionH relativeFrom="column">
                <wp:posOffset>-361950</wp:posOffset>
              </wp:positionH>
              <wp:positionV relativeFrom="page">
                <wp:posOffset>9772650</wp:posOffset>
              </wp:positionV>
              <wp:extent cx="6694170" cy="621665"/>
              <wp:effectExtent l="0" t="0" r="1905" b="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99" w:type="dxa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0547A4" w:rsidRPr="000547A4" w14:paraId="7F709B25" w14:textId="77777777" w:rsidTr="0066304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4235176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49F8D8B5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6A9E8479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5E4D054D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4BD131AA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36B26AB" w14:textId="2A79D20D" w:rsidR="000547A4" w:rsidRPr="000547A4" w:rsidRDefault="00AB5BB1" w:rsidP="00866A06">
                                <w:pPr>
                                  <w:pStyle w:val="af9"/>
                                  <w:spacing w:line="240" w:lineRule="auto"/>
                                  <w:ind w:firstLine="0"/>
                                  <w:jc w:val="center"/>
                                  <w:rPr>
                                    <w:bCs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Cs/>
                                    <w:iCs/>
                                    <w:sz w:val="28"/>
                                    <w:szCs w:val="28"/>
                                  </w:rPr>
                                  <w:t>ИСД1-20Р</w:t>
                                </w:r>
                                <w:r w:rsidR="000547A4" w:rsidRPr="000547A4">
                                  <w:rPr>
                                    <w:bCs/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0B734C8" w14:textId="77777777" w:rsidR="000547A4" w:rsidRPr="000547A4" w:rsidRDefault="000547A4">
                                <w:pPr>
                                  <w:spacing w:before="60"/>
                                  <w:jc w:val="center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0547A4"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0547A4" w:rsidRPr="000547A4" w14:paraId="1C3DA207" w14:textId="77777777" w:rsidTr="0066304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1DFCC704" w14:textId="77777777" w:rsidR="000547A4" w:rsidRPr="000547A4" w:rsidRDefault="000547A4" w:rsidP="00663047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56B9F93" w14:textId="77777777" w:rsidR="000547A4" w:rsidRPr="000547A4" w:rsidRDefault="000547A4" w:rsidP="00663047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CD589F2" w14:textId="77777777" w:rsidR="000547A4" w:rsidRPr="000547A4" w:rsidRDefault="000547A4" w:rsidP="00663047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719BD96" w14:textId="77777777" w:rsidR="000547A4" w:rsidRPr="000547A4" w:rsidRDefault="000547A4" w:rsidP="00663047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18B17EF" w14:textId="77777777" w:rsidR="000547A4" w:rsidRPr="000547A4" w:rsidRDefault="000547A4" w:rsidP="00663047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021E9CA" w14:textId="77777777" w:rsidR="000547A4" w:rsidRPr="000547A4" w:rsidRDefault="000547A4" w:rsidP="00663047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012CC89" w14:textId="59434EBB" w:rsidR="000547A4" w:rsidRPr="000547A4" w:rsidRDefault="000547A4" w:rsidP="00663047">
                                <w:pPr>
                                  <w:jc w:val="center"/>
                                </w:pPr>
                                <w:r w:rsidRPr="000547A4"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 w:rsidRPr="000547A4">
                                  <w:rPr>
                                    <w:lang w:val="en-US"/>
                                  </w:rPr>
                                  <w:instrText>PAGE   \* MERGEFORMAT</w:instrText>
                                </w:r>
                                <w:r w:rsidRPr="000547A4"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 w:rsidR="00AB5BB1">
                                  <w:rPr>
                                    <w:noProof/>
                                    <w:lang w:val="en-US"/>
                                  </w:rPr>
                                  <w:t>7</w:t>
                                </w:r>
                                <w:r w:rsidRPr="000547A4"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547A4" w:rsidRPr="000547A4" w14:paraId="33F2F29C" w14:textId="77777777" w:rsidTr="0066304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37D9C92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0547A4"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4EC3F18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0547A4"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63D3C14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0547A4"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636CC98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0547A4"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F53AA7A" w14:textId="77777777" w:rsidR="000547A4" w:rsidRPr="000547A4" w:rsidRDefault="000547A4">
                                <w:pPr>
                                  <w:spacing w:before="40"/>
                                  <w:jc w:val="center"/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0547A4">
                                  <w:rPr>
                                    <w:bCs/>
                                    <w:iCs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7BFDA31" w14:textId="77777777" w:rsidR="000547A4" w:rsidRPr="000547A4" w:rsidRDefault="000547A4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6227BC4" w14:textId="77777777" w:rsidR="000547A4" w:rsidRPr="000547A4" w:rsidRDefault="000547A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0A520D70" w14:textId="77777777" w:rsidR="000547A4" w:rsidRPr="000547A4" w:rsidRDefault="000547A4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6" style="position:absolute;left:0;text-align:left;margin-left:-28.5pt;margin-top:769.5pt;width:527.1pt;height:48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10399" w:type="dxa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0547A4" w:rsidRPr="000547A4" w14:paraId="7F709B25" w14:textId="77777777" w:rsidTr="0066304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34235176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49F8D8B5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6A9E8479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5E4D054D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4BD131AA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36B26AB" w14:textId="2A79D20D" w:rsidR="000547A4" w:rsidRPr="000547A4" w:rsidRDefault="00AB5BB1" w:rsidP="00866A06">
                          <w:pPr>
                            <w:pStyle w:val="af9"/>
                            <w:spacing w:line="240" w:lineRule="auto"/>
                            <w:ind w:firstLine="0"/>
                            <w:jc w:val="center"/>
                            <w:rPr>
                              <w:bCs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iCs/>
                              <w:sz w:val="28"/>
                              <w:szCs w:val="28"/>
                            </w:rPr>
                            <w:t>ИСД1-20Р</w:t>
                          </w:r>
                          <w:r w:rsidR="000547A4" w:rsidRPr="000547A4">
                            <w:rPr>
                              <w:bCs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0B734C8" w14:textId="77777777" w:rsidR="000547A4" w:rsidRPr="000547A4" w:rsidRDefault="000547A4">
                          <w:pPr>
                            <w:spacing w:before="60"/>
                            <w:jc w:val="center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 w:rsidRPr="000547A4">
                            <w:rPr>
                              <w:bCs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</w:tr>
                    <w:tr w:rsidR="000547A4" w:rsidRPr="000547A4" w14:paraId="1C3DA207" w14:textId="77777777" w:rsidTr="0066304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1DFCC704" w14:textId="77777777" w:rsidR="000547A4" w:rsidRPr="000547A4" w:rsidRDefault="000547A4" w:rsidP="00663047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56B9F93" w14:textId="77777777" w:rsidR="000547A4" w:rsidRPr="000547A4" w:rsidRDefault="000547A4" w:rsidP="00663047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0CD589F2" w14:textId="77777777" w:rsidR="000547A4" w:rsidRPr="000547A4" w:rsidRDefault="000547A4" w:rsidP="00663047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719BD96" w14:textId="77777777" w:rsidR="000547A4" w:rsidRPr="000547A4" w:rsidRDefault="000547A4" w:rsidP="00663047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18B17EF" w14:textId="77777777" w:rsidR="000547A4" w:rsidRPr="000547A4" w:rsidRDefault="000547A4" w:rsidP="00663047">
                          <w:pPr>
                            <w:spacing w:before="4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021E9CA" w14:textId="77777777" w:rsidR="000547A4" w:rsidRPr="000547A4" w:rsidRDefault="000547A4" w:rsidP="00663047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012CC89" w14:textId="59434EBB" w:rsidR="000547A4" w:rsidRPr="000547A4" w:rsidRDefault="000547A4" w:rsidP="00663047">
                          <w:pPr>
                            <w:jc w:val="center"/>
                          </w:pPr>
                          <w:r w:rsidRPr="000547A4">
                            <w:rPr>
                              <w:lang w:val="en-US"/>
                            </w:rPr>
                            <w:fldChar w:fldCharType="begin"/>
                          </w:r>
                          <w:r w:rsidRPr="000547A4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0547A4">
                            <w:rPr>
                              <w:lang w:val="en-US"/>
                            </w:rPr>
                            <w:fldChar w:fldCharType="separate"/>
                          </w:r>
                          <w:r w:rsidR="00AB5BB1">
                            <w:rPr>
                              <w:noProof/>
                              <w:lang w:val="en-US"/>
                            </w:rPr>
                            <w:t>7</w:t>
                          </w:r>
                          <w:r w:rsidRPr="000547A4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c>
                    </w:tr>
                    <w:tr w:rsidR="000547A4" w:rsidRPr="000547A4" w14:paraId="33F2F29C" w14:textId="77777777" w:rsidTr="0066304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037D9C92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Cs/>
                              <w:iCs/>
                              <w:sz w:val="18"/>
                              <w:szCs w:val="18"/>
                            </w:rPr>
                          </w:pPr>
                          <w:r w:rsidRPr="000547A4">
                            <w:rPr>
                              <w:bCs/>
                              <w:iCs/>
                              <w:sz w:val="18"/>
                              <w:szCs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4EC3F18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Cs/>
                              <w:iCs/>
                              <w:sz w:val="18"/>
                              <w:szCs w:val="18"/>
                            </w:rPr>
                          </w:pPr>
                          <w:r w:rsidRPr="000547A4">
                            <w:rPr>
                              <w:bCs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63D3C14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Cs/>
                              <w:iCs/>
                              <w:sz w:val="18"/>
                              <w:szCs w:val="18"/>
                            </w:rPr>
                          </w:pPr>
                          <w:r w:rsidRPr="000547A4">
                            <w:rPr>
                              <w:bCs/>
                              <w:iCs/>
                              <w:sz w:val="18"/>
                              <w:szCs w:val="18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636CC98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Cs/>
                              <w:iCs/>
                              <w:sz w:val="18"/>
                              <w:szCs w:val="18"/>
                            </w:rPr>
                          </w:pPr>
                          <w:r w:rsidRPr="000547A4">
                            <w:rPr>
                              <w:bCs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F53AA7A" w14:textId="77777777" w:rsidR="000547A4" w:rsidRPr="000547A4" w:rsidRDefault="000547A4">
                          <w:pPr>
                            <w:spacing w:before="40"/>
                            <w:jc w:val="center"/>
                            <w:rPr>
                              <w:bCs/>
                              <w:iCs/>
                              <w:sz w:val="18"/>
                              <w:szCs w:val="18"/>
                            </w:rPr>
                          </w:pPr>
                          <w:r w:rsidRPr="000547A4">
                            <w:rPr>
                              <w:bCs/>
                              <w:iCs/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7BFDA31" w14:textId="77777777" w:rsidR="000547A4" w:rsidRPr="000547A4" w:rsidRDefault="000547A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6227BC4" w14:textId="77777777" w:rsidR="000547A4" w:rsidRPr="000547A4" w:rsidRDefault="000547A4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A520D70" w14:textId="77777777" w:rsidR="000547A4" w:rsidRPr="000547A4" w:rsidRDefault="000547A4"/>
                </w:txbxContent>
              </v:textbox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FD235" w14:textId="390F301D" w:rsidR="000547A4" w:rsidRDefault="000547A4">
    <w:pPr>
      <w:pStyle w:val="af8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B94D951" wp14:editId="123C943A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0547A4" w14:paraId="7EF7C594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54D8868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A76CBB4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A71B4FF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3739772D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29DB956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7DBF6BA" w14:textId="77777777" w:rsidR="000547A4" w:rsidRDefault="000547A4">
                                <w:pPr>
                                  <w:pStyle w:val="af9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C951947" w14:textId="77777777" w:rsidR="000547A4" w:rsidRDefault="000547A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0547A4" w14:paraId="3391C644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0263CAA9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9626DAA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15FC68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68116F8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15B053A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BE479CD" w14:textId="77777777" w:rsidR="000547A4" w:rsidRDefault="000547A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721B7B8" w14:textId="77777777" w:rsidR="000547A4" w:rsidRDefault="000547A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0547A4" w14:paraId="0BAE0A90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A6FEFEC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3542D0B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F50BFA9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7D586DF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5A3CFA2" w14:textId="77777777" w:rsidR="000547A4" w:rsidRDefault="000547A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86163A7" w14:textId="77777777" w:rsidR="000547A4" w:rsidRDefault="000547A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B38C36D" w14:textId="77777777" w:rsidR="000547A4" w:rsidRDefault="000547A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2ED7E13F" w14:textId="77777777" w:rsidR="000547A4" w:rsidRDefault="000547A4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27" style="position:absolute;left:0;text-align:left;margin-left:-30.05pt;margin-top:770.1pt;width:527.1pt;height:48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0547A4" w14:paraId="7EF7C594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354D8868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A76CBB4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3A71B4FF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3739772D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329DB956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7DBF6BA" w14:textId="77777777" w:rsidR="000547A4" w:rsidRDefault="000547A4">
                          <w:pPr>
                            <w:pStyle w:val="af9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C951947" w14:textId="77777777" w:rsidR="000547A4" w:rsidRDefault="000547A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0547A4" w14:paraId="3391C644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0263CAA9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9626DAA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015FC68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68116F8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15B053A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BE479CD" w14:textId="77777777" w:rsidR="000547A4" w:rsidRDefault="000547A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721B7B8" w14:textId="77777777" w:rsidR="000547A4" w:rsidRDefault="000547A4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0547A4" w14:paraId="0BAE0A90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7A6FEFEC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3542D0B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F50BFA9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7D586DF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5A3CFA2" w14:textId="77777777" w:rsidR="000547A4" w:rsidRDefault="000547A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86163A7" w14:textId="77777777" w:rsidR="000547A4" w:rsidRDefault="000547A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B38C36D" w14:textId="77777777" w:rsidR="000547A4" w:rsidRDefault="000547A4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ED7E13F" w14:textId="77777777" w:rsidR="000547A4" w:rsidRDefault="000547A4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61EB4A" wp14:editId="364D969B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5016F1" w14:textId="77777777" w:rsidR="000547A4" w:rsidRDefault="000547A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8" type="#_x0000_t202" style="position:absolute;left:0;text-align:left;margin-left:422.9pt;margin-top:829.25pt;width:51.3pt;height:12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iQ6AIAAHE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" filled="f" stroked="f">
              <v:textbox inset="0,0,0,0">
                <w:txbxContent>
                  <w:p w14:paraId="495016F1" w14:textId="77777777" w:rsidR="000547A4" w:rsidRDefault="000547A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8C612E" wp14:editId="1E56D005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84A8A8C" w14:textId="77777777" w:rsidR="000547A4" w:rsidRDefault="000547A4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29" type="#_x0000_t202" style="position:absolute;left:0;text-align:left;margin-left:-26.15pt;margin-top:21.05pt;width:105.65pt;height:12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" filled="f" stroked="f">
              <v:textbox inset="0,0,0,0">
                <w:txbxContent>
                  <w:p w14:paraId="584A8A8C" w14:textId="77777777" w:rsidR="000547A4" w:rsidRDefault="000547A4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78FFBF" wp14:editId="10F550CC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547A4" w14:paraId="74F2E78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B916B5D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4D0AFBF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547A4" w14:paraId="7C36456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25A85E1D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72F49FD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547A4" w14:paraId="0DEB6E1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910653E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508CE9F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547A4" w14:paraId="17F7336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1BEB81BC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4DCDC2B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547A4" w14:paraId="7D7E95F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17C4287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710E06E" w14:textId="77777777" w:rsidR="000547A4" w:rsidRDefault="000547A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C4BAD9B" w14:textId="77777777" w:rsidR="000547A4" w:rsidRDefault="000547A4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30" style="position:absolute;left:0;text-align:left;margin-left:-54.3pt;margin-top:-409.7pt;width:31.1pt;height:43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547A4" w14:paraId="74F2E78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B916B5D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4D0AFBF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547A4" w14:paraId="7C36456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25A85E1D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72F49FD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547A4" w14:paraId="0DEB6E1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910653E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508CE9F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547A4" w14:paraId="17F7336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1BEB81BC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4DCDC2B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547A4" w14:paraId="7D7E95F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17C4287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710E06E" w14:textId="77777777" w:rsidR="000547A4" w:rsidRDefault="000547A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7C4BAD9B" w14:textId="77777777" w:rsidR="000547A4" w:rsidRDefault="000547A4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F81AA6" wp14:editId="34797C93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28D369E" id="Rectangle 24" o:spid="_x0000_s1026" style="position:absolute;margin-left:-24pt;margin-top:21pt;width:520.55pt;height:797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234E5" w14:textId="77777777" w:rsidR="008D0981" w:rsidRDefault="008D0981" w:rsidP="004D4FF4">
      <w:pPr>
        <w:pStyle w:val="a6"/>
      </w:pPr>
      <w:r>
        <w:separator/>
      </w:r>
    </w:p>
  </w:footnote>
  <w:footnote w:type="continuationSeparator" w:id="0">
    <w:p w14:paraId="03C35EB2" w14:textId="77777777" w:rsidR="008D0981" w:rsidRDefault="008D0981" w:rsidP="004D4FF4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A4E4B" w14:textId="4C528E49" w:rsidR="000547A4" w:rsidRDefault="000547A4">
    <w:pPr>
      <w:pStyle w:val="af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EFF8443" wp14:editId="5FE0C0D5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C95584" id="Rectangle 19" o:spid="_x0000_s1026" style="position:absolute;margin-left:55.3pt;margin-top:20.4pt;width:520.55pt;height:797.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8E1"/>
    <w:multiLevelType w:val="hybridMultilevel"/>
    <w:tmpl w:val="E618DC60"/>
    <w:lvl w:ilvl="0" w:tplc="04190001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47E9"/>
    <w:multiLevelType w:val="multilevel"/>
    <w:tmpl w:val="FFF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72F7E"/>
    <w:multiLevelType w:val="multilevel"/>
    <w:tmpl w:val="74FA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C1284"/>
    <w:multiLevelType w:val="multilevel"/>
    <w:tmpl w:val="2C4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D0A373E"/>
    <w:multiLevelType w:val="multilevel"/>
    <w:tmpl w:val="F206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8">
    <w:nsid w:val="22D86A75"/>
    <w:multiLevelType w:val="hybridMultilevel"/>
    <w:tmpl w:val="8B223E1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7F81B6A"/>
    <w:multiLevelType w:val="hybridMultilevel"/>
    <w:tmpl w:val="B484E058"/>
    <w:lvl w:ilvl="0" w:tplc="4F90C0D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6217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86C74FE"/>
    <w:multiLevelType w:val="hybridMultilevel"/>
    <w:tmpl w:val="2356E00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292824D1"/>
    <w:multiLevelType w:val="hybridMultilevel"/>
    <w:tmpl w:val="4150E4E6"/>
    <w:lvl w:ilvl="0" w:tplc="4F90C0D2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6217B4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2">
    <w:nsid w:val="2C783243"/>
    <w:multiLevelType w:val="multilevel"/>
    <w:tmpl w:val="65A2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6C31B2"/>
    <w:multiLevelType w:val="hybridMultilevel"/>
    <w:tmpl w:val="89E0CF54"/>
    <w:lvl w:ilvl="0" w:tplc="F0D6D6D8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F5B6363"/>
    <w:multiLevelType w:val="multilevel"/>
    <w:tmpl w:val="25B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D167AA"/>
    <w:multiLevelType w:val="hybridMultilevel"/>
    <w:tmpl w:val="42483FDE"/>
    <w:lvl w:ilvl="0" w:tplc="614C36F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EE64BD"/>
    <w:multiLevelType w:val="hybridMultilevel"/>
    <w:tmpl w:val="C64E45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6D659B"/>
    <w:multiLevelType w:val="multilevel"/>
    <w:tmpl w:val="8948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3F6A3B"/>
    <w:multiLevelType w:val="hybridMultilevel"/>
    <w:tmpl w:val="4A0C21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A82B85"/>
    <w:multiLevelType w:val="hybridMultilevel"/>
    <w:tmpl w:val="A036A4FC"/>
    <w:lvl w:ilvl="0" w:tplc="EDDA5226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527B39"/>
    <w:multiLevelType w:val="multilevel"/>
    <w:tmpl w:val="051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8D1AEA"/>
    <w:multiLevelType w:val="multilevel"/>
    <w:tmpl w:val="8312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953E04"/>
    <w:multiLevelType w:val="multilevel"/>
    <w:tmpl w:val="9A5C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C62A21"/>
    <w:multiLevelType w:val="multilevel"/>
    <w:tmpl w:val="B718CC7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>
    <w:nsid w:val="54225861"/>
    <w:multiLevelType w:val="multilevel"/>
    <w:tmpl w:val="0116EC20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6">
    <w:nsid w:val="57E416EE"/>
    <w:multiLevelType w:val="multilevel"/>
    <w:tmpl w:val="D57E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DE6E27"/>
    <w:multiLevelType w:val="hybridMultilevel"/>
    <w:tmpl w:val="499A0AC4"/>
    <w:lvl w:ilvl="0" w:tplc="EDDA5226">
      <w:start w:val="1"/>
      <w:numFmt w:val="bullet"/>
      <w:pStyle w:val="1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4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1361738"/>
    <w:multiLevelType w:val="hybridMultilevel"/>
    <w:tmpl w:val="D3B45074"/>
    <w:lvl w:ilvl="0" w:tplc="EDDA522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5B4A5B"/>
    <w:multiLevelType w:val="hybridMultilevel"/>
    <w:tmpl w:val="6EC883A0"/>
    <w:lvl w:ilvl="0" w:tplc="4F90C0D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pStyle w:val="3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952BF"/>
    <w:multiLevelType w:val="multilevel"/>
    <w:tmpl w:val="863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7D7F38"/>
    <w:multiLevelType w:val="multilevel"/>
    <w:tmpl w:val="D16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710B69"/>
    <w:multiLevelType w:val="multilevel"/>
    <w:tmpl w:val="E78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C64AEF"/>
    <w:multiLevelType w:val="multilevel"/>
    <w:tmpl w:val="DA9079FC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>
    <w:nsid w:val="793F3347"/>
    <w:multiLevelType w:val="multilevel"/>
    <w:tmpl w:val="C27E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376798"/>
    <w:multiLevelType w:val="hybridMultilevel"/>
    <w:tmpl w:val="21AC3ECE"/>
    <w:lvl w:ilvl="0" w:tplc="EDDA5226">
      <w:start w:val="1"/>
      <w:numFmt w:val="bullet"/>
      <w:pStyle w:val="a6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"/>
  </w:num>
  <w:num w:numId="4">
    <w:abstractNumId w:val="16"/>
  </w:num>
  <w:num w:numId="5">
    <w:abstractNumId w:val="25"/>
  </w:num>
  <w:num w:numId="6">
    <w:abstractNumId w:val="25"/>
  </w:num>
  <w:num w:numId="7">
    <w:abstractNumId w:val="25"/>
  </w:num>
  <w:num w:numId="8">
    <w:abstractNumId w:val="25"/>
  </w:num>
  <w:num w:numId="9">
    <w:abstractNumId w:val="25"/>
  </w:num>
  <w:num w:numId="10">
    <w:abstractNumId w:val="11"/>
  </w:num>
  <w:num w:numId="11">
    <w:abstractNumId w:val="36"/>
  </w:num>
  <w:num w:numId="12">
    <w:abstractNumId w:val="27"/>
  </w:num>
  <w:num w:numId="13">
    <w:abstractNumId w:val="5"/>
  </w:num>
  <w:num w:numId="14">
    <w:abstractNumId w:val="0"/>
  </w:num>
  <w:num w:numId="15">
    <w:abstractNumId w:val="13"/>
  </w:num>
  <w:num w:numId="16">
    <w:abstractNumId w:val="9"/>
  </w:num>
  <w:num w:numId="17">
    <w:abstractNumId w:val="29"/>
  </w:num>
  <w:num w:numId="18">
    <w:abstractNumId w:val="30"/>
  </w:num>
  <w:num w:numId="19">
    <w:abstractNumId w:val="34"/>
  </w:num>
  <w:num w:numId="20">
    <w:abstractNumId w:val="28"/>
  </w:num>
  <w:num w:numId="21">
    <w:abstractNumId w:val="20"/>
  </w:num>
  <w:num w:numId="22">
    <w:abstractNumId w:val="10"/>
  </w:num>
  <w:num w:numId="23">
    <w:abstractNumId w:val="8"/>
  </w:num>
  <w:num w:numId="24">
    <w:abstractNumId w:val="26"/>
  </w:num>
  <w:num w:numId="25">
    <w:abstractNumId w:val="32"/>
  </w:num>
  <w:num w:numId="26">
    <w:abstractNumId w:val="22"/>
  </w:num>
  <w:num w:numId="27">
    <w:abstractNumId w:val="31"/>
  </w:num>
  <w:num w:numId="28">
    <w:abstractNumId w:val="2"/>
  </w:num>
  <w:num w:numId="29">
    <w:abstractNumId w:val="35"/>
  </w:num>
  <w:num w:numId="30">
    <w:abstractNumId w:val="33"/>
  </w:num>
  <w:num w:numId="31">
    <w:abstractNumId w:val="6"/>
  </w:num>
  <w:num w:numId="32">
    <w:abstractNumId w:val="14"/>
  </w:num>
  <w:num w:numId="33">
    <w:abstractNumId w:val="3"/>
  </w:num>
  <w:num w:numId="34">
    <w:abstractNumId w:val="21"/>
  </w:num>
  <w:num w:numId="35">
    <w:abstractNumId w:val="23"/>
  </w:num>
  <w:num w:numId="36">
    <w:abstractNumId w:val="18"/>
  </w:num>
  <w:num w:numId="37">
    <w:abstractNumId w:val="4"/>
  </w:num>
  <w:num w:numId="38">
    <w:abstractNumId w:val="17"/>
  </w:num>
  <w:num w:numId="39">
    <w:abstractNumId w:val="24"/>
  </w:num>
  <w:num w:numId="40">
    <w:abstractNumId w:val="19"/>
  </w:num>
  <w:num w:numId="41">
    <w:abstractNumId w:val="12"/>
  </w:num>
  <w:num w:numId="42">
    <w:abstractNumId w:val="1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A8"/>
    <w:rsid w:val="0000181B"/>
    <w:rsid w:val="00002A44"/>
    <w:rsid w:val="00002B2D"/>
    <w:rsid w:val="000061D2"/>
    <w:rsid w:val="000063F3"/>
    <w:rsid w:val="00007A69"/>
    <w:rsid w:val="0001247D"/>
    <w:rsid w:val="000125DF"/>
    <w:rsid w:val="00012D90"/>
    <w:rsid w:val="00013074"/>
    <w:rsid w:val="000149FB"/>
    <w:rsid w:val="000167DC"/>
    <w:rsid w:val="00016F70"/>
    <w:rsid w:val="00017B8A"/>
    <w:rsid w:val="00020506"/>
    <w:rsid w:val="00020DEE"/>
    <w:rsid w:val="00024BB0"/>
    <w:rsid w:val="00032FFB"/>
    <w:rsid w:val="000372FF"/>
    <w:rsid w:val="00040526"/>
    <w:rsid w:val="00047CAA"/>
    <w:rsid w:val="00051D56"/>
    <w:rsid w:val="0005267D"/>
    <w:rsid w:val="000547A4"/>
    <w:rsid w:val="00055F18"/>
    <w:rsid w:val="00061AB2"/>
    <w:rsid w:val="000723F0"/>
    <w:rsid w:val="000734CD"/>
    <w:rsid w:val="000753A5"/>
    <w:rsid w:val="00076196"/>
    <w:rsid w:val="000809AC"/>
    <w:rsid w:val="0008132D"/>
    <w:rsid w:val="00084F62"/>
    <w:rsid w:val="00094A4D"/>
    <w:rsid w:val="00094ED6"/>
    <w:rsid w:val="00097F8A"/>
    <w:rsid w:val="000A1AD8"/>
    <w:rsid w:val="000A2651"/>
    <w:rsid w:val="000B1120"/>
    <w:rsid w:val="000B35DC"/>
    <w:rsid w:val="000B43E6"/>
    <w:rsid w:val="000B4CE0"/>
    <w:rsid w:val="000C1381"/>
    <w:rsid w:val="000C7ED0"/>
    <w:rsid w:val="000D5FF9"/>
    <w:rsid w:val="000D62D8"/>
    <w:rsid w:val="000D7C73"/>
    <w:rsid w:val="000E38BE"/>
    <w:rsid w:val="000E6733"/>
    <w:rsid w:val="000E6BFC"/>
    <w:rsid w:val="000E77A7"/>
    <w:rsid w:val="000F150C"/>
    <w:rsid w:val="000F1780"/>
    <w:rsid w:val="000F1EF9"/>
    <w:rsid w:val="000F34ED"/>
    <w:rsid w:val="000F41D7"/>
    <w:rsid w:val="000F58D0"/>
    <w:rsid w:val="000F609C"/>
    <w:rsid w:val="000F7239"/>
    <w:rsid w:val="000F7D7F"/>
    <w:rsid w:val="00101B2E"/>
    <w:rsid w:val="001021AC"/>
    <w:rsid w:val="001069B4"/>
    <w:rsid w:val="00110CA1"/>
    <w:rsid w:val="00120339"/>
    <w:rsid w:val="00121A05"/>
    <w:rsid w:val="00126AE1"/>
    <w:rsid w:val="00130234"/>
    <w:rsid w:val="00131EFE"/>
    <w:rsid w:val="00134101"/>
    <w:rsid w:val="00134CF8"/>
    <w:rsid w:val="00135B71"/>
    <w:rsid w:val="00136154"/>
    <w:rsid w:val="001462EE"/>
    <w:rsid w:val="0014707B"/>
    <w:rsid w:val="001475D0"/>
    <w:rsid w:val="0015010A"/>
    <w:rsid w:val="0015467A"/>
    <w:rsid w:val="00160593"/>
    <w:rsid w:val="00162CF1"/>
    <w:rsid w:val="00162DE1"/>
    <w:rsid w:val="00172DF5"/>
    <w:rsid w:val="00173A7C"/>
    <w:rsid w:val="001752B3"/>
    <w:rsid w:val="001779A6"/>
    <w:rsid w:val="00181636"/>
    <w:rsid w:val="0018370A"/>
    <w:rsid w:val="00186DA9"/>
    <w:rsid w:val="00186E10"/>
    <w:rsid w:val="001A6D72"/>
    <w:rsid w:val="001B0108"/>
    <w:rsid w:val="001B09A6"/>
    <w:rsid w:val="001B11B5"/>
    <w:rsid w:val="001B16EA"/>
    <w:rsid w:val="001B669F"/>
    <w:rsid w:val="001C1640"/>
    <w:rsid w:val="001C1C7D"/>
    <w:rsid w:val="001C4370"/>
    <w:rsid w:val="001C5FC5"/>
    <w:rsid w:val="001D3095"/>
    <w:rsid w:val="001D7318"/>
    <w:rsid w:val="001E3DC8"/>
    <w:rsid w:val="001F3A26"/>
    <w:rsid w:val="001F7AFF"/>
    <w:rsid w:val="001F7D13"/>
    <w:rsid w:val="00203B74"/>
    <w:rsid w:val="002050F8"/>
    <w:rsid w:val="00207233"/>
    <w:rsid w:val="002108B7"/>
    <w:rsid w:val="00225C5F"/>
    <w:rsid w:val="00232DF9"/>
    <w:rsid w:val="00236609"/>
    <w:rsid w:val="0024008C"/>
    <w:rsid w:val="002419E1"/>
    <w:rsid w:val="0024583D"/>
    <w:rsid w:val="00252792"/>
    <w:rsid w:val="00253E5A"/>
    <w:rsid w:val="00254419"/>
    <w:rsid w:val="00255B93"/>
    <w:rsid w:val="00257F9E"/>
    <w:rsid w:val="002639AD"/>
    <w:rsid w:val="00263FFF"/>
    <w:rsid w:val="00266AD6"/>
    <w:rsid w:val="0027022D"/>
    <w:rsid w:val="002729B5"/>
    <w:rsid w:val="002827C0"/>
    <w:rsid w:val="00291737"/>
    <w:rsid w:val="0029230C"/>
    <w:rsid w:val="002A124F"/>
    <w:rsid w:val="002A4319"/>
    <w:rsid w:val="002B2949"/>
    <w:rsid w:val="002C19A3"/>
    <w:rsid w:val="002C7AEF"/>
    <w:rsid w:val="002D547B"/>
    <w:rsid w:val="002D6820"/>
    <w:rsid w:val="002D7B8B"/>
    <w:rsid w:val="002E2D67"/>
    <w:rsid w:val="002E33F5"/>
    <w:rsid w:val="002E6C0E"/>
    <w:rsid w:val="002F1B86"/>
    <w:rsid w:val="002F2043"/>
    <w:rsid w:val="002F33C3"/>
    <w:rsid w:val="002F6D34"/>
    <w:rsid w:val="003010B7"/>
    <w:rsid w:val="00303A44"/>
    <w:rsid w:val="003101D9"/>
    <w:rsid w:val="0031667C"/>
    <w:rsid w:val="00321F2F"/>
    <w:rsid w:val="003324F9"/>
    <w:rsid w:val="003363BA"/>
    <w:rsid w:val="00336672"/>
    <w:rsid w:val="00337E1B"/>
    <w:rsid w:val="00345D30"/>
    <w:rsid w:val="0034783F"/>
    <w:rsid w:val="0035361A"/>
    <w:rsid w:val="00353719"/>
    <w:rsid w:val="00363EB4"/>
    <w:rsid w:val="003666AE"/>
    <w:rsid w:val="003671A0"/>
    <w:rsid w:val="00373B25"/>
    <w:rsid w:val="003767E2"/>
    <w:rsid w:val="00376FA5"/>
    <w:rsid w:val="0037756E"/>
    <w:rsid w:val="00381DF0"/>
    <w:rsid w:val="0038305A"/>
    <w:rsid w:val="00383F1F"/>
    <w:rsid w:val="0038619A"/>
    <w:rsid w:val="00386259"/>
    <w:rsid w:val="003869FC"/>
    <w:rsid w:val="00394319"/>
    <w:rsid w:val="0039639A"/>
    <w:rsid w:val="00397046"/>
    <w:rsid w:val="003975FE"/>
    <w:rsid w:val="003A01A8"/>
    <w:rsid w:val="003A52FE"/>
    <w:rsid w:val="003B2168"/>
    <w:rsid w:val="003B5085"/>
    <w:rsid w:val="003B5A9B"/>
    <w:rsid w:val="003B79EC"/>
    <w:rsid w:val="003C58CD"/>
    <w:rsid w:val="003D2D97"/>
    <w:rsid w:val="003E0451"/>
    <w:rsid w:val="003E2FAA"/>
    <w:rsid w:val="003E6FC3"/>
    <w:rsid w:val="003F2F19"/>
    <w:rsid w:val="003F5D8A"/>
    <w:rsid w:val="003F60FB"/>
    <w:rsid w:val="003F79FE"/>
    <w:rsid w:val="00400434"/>
    <w:rsid w:val="0040069C"/>
    <w:rsid w:val="00401059"/>
    <w:rsid w:val="004110A4"/>
    <w:rsid w:val="00411406"/>
    <w:rsid w:val="00421ED5"/>
    <w:rsid w:val="00422E23"/>
    <w:rsid w:val="00424969"/>
    <w:rsid w:val="00424A5B"/>
    <w:rsid w:val="00426012"/>
    <w:rsid w:val="00426FC7"/>
    <w:rsid w:val="00427648"/>
    <w:rsid w:val="00430C3F"/>
    <w:rsid w:val="00433DA7"/>
    <w:rsid w:val="00435E44"/>
    <w:rsid w:val="00446A70"/>
    <w:rsid w:val="004471E9"/>
    <w:rsid w:val="00447F82"/>
    <w:rsid w:val="0045444F"/>
    <w:rsid w:val="0046099D"/>
    <w:rsid w:val="00462671"/>
    <w:rsid w:val="00463265"/>
    <w:rsid w:val="00470B48"/>
    <w:rsid w:val="00471EBF"/>
    <w:rsid w:val="00472627"/>
    <w:rsid w:val="00474C34"/>
    <w:rsid w:val="00474E0B"/>
    <w:rsid w:val="00476480"/>
    <w:rsid w:val="0047721B"/>
    <w:rsid w:val="004878CF"/>
    <w:rsid w:val="00493043"/>
    <w:rsid w:val="00495627"/>
    <w:rsid w:val="00495BFC"/>
    <w:rsid w:val="0049707D"/>
    <w:rsid w:val="00497420"/>
    <w:rsid w:val="004A732C"/>
    <w:rsid w:val="004B5B64"/>
    <w:rsid w:val="004B65B7"/>
    <w:rsid w:val="004C2849"/>
    <w:rsid w:val="004C5CF1"/>
    <w:rsid w:val="004D2B97"/>
    <w:rsid w:val="004D313D"/>
    <w:rsid w:val="004D439E"/>
    <w:rsid w:val="004D4FF4"/>
    <w:rsid w:val="004E18D5"/>
    <w:rsid w:val="004E4ED8"/>
    <w:rsid w:val="004F042B"/>
    <w:rsid w:val="004F0791"/>
    <w:rsid w:val="004F4CBC"/>
    <w:rsid w:val="004F7C3B"/>
    <w:rsid w:val="005109CB"/>
    <w:rsid w:val="00511C50"/>
    <w:rsid w:val="00517C94"/>
    <w:rsid w:val="00521636"/>
    <w:rsid w:val="00521690"/>
    <w:rsid w:val="005224B4"/>
    <w:rsid w:val="005227A3"/>
    <w:rsid w:val="0052351E"/>
    <w:rsid w:val="00527E64"/>
    <w:rsid w:val="00531370"/>
    <w:rsid w:val="0053407B"/>
    <w:rsid w:val="005430ED"/>
    <w:rsid w:val="00547474"/>
    <w:rsid w:val="00547E40"/>
    <w:rsid w:val="005604C1"/>
    <w:rsid w:val="00562122"/>
    <w:rsid w:val="005649AF"/>
    <w:rsid w:val="00565BA7"/>
    <w:rsid w:val="00566031"/>
    <w:rsid w:val="005706E0"/>
    <w:rsid w:val="005734AE"/>
    <w:rsid w:val="005814FD"/>
    <w:rsid w:val="0058193B"/>
    <w:rsid w:val="005830EB"/>
    <w:rsid w:val="00584E4A"/>
    <w:rsid w:val="00587C2A"/>
    <w:rsid w:val="00593FB1"/>
    <w:rsid w:val="005A1C05"/>
    <w:rsid w:val="005A279E"/>
    <w:rsid w:val="005A326A"/>
    <w:rsid w:val="005A53D3"/>
    <w:rsid w:val="005A584B"/>
    <w:rsid w:val="005A68B7"/>
    <w:rsid w:val="005A698B"/>
    <w:rsid w:val="005B17A3"/>
    <w:rsid w:val="005B61A8"/>
    <w:rsid w:val="005B65D9"/>
    <w:rsid w:val="005B6F21"/>
    <w:rsid w:val="005C0ACA"/>
    <w:rsid w:val="005C2DA1"/>
    <w:rsid w:val="005C3C69"/>
    <w:rsid w:val="005C5066"/>
    <w:rsid w:val="005C72F0"/>
    <w:rsid w:val="005C7AF6"/>
    <w:rsid w:val="005D0B3B"/>
    <w:rsid w:val="005D0BB1"/>
    <w:rsid w:val="005D0F5F"/>
    <w:rsid w:val="005D1355"/>
    <w:rsid w:val="005D255C"/>
    <w:rsid w:val="005D6624"/>
    <w:rsid w:val="005E67ED"/>
    <w:rsid w:val="005F1705"/>
    <w:rsid w:val="005F2E23"/>
    <w:rsid w:val="005F78D7"/>
    <w:rsid w:val="00602063"/>
    <w:rsid w:val="00602509"/>
    <w:rsid w:val="00611AAA"/>
    <w:rsid w:val="00612444"/>
    <w:rsid w:val="00612F1B"/>
    <w:rsid w:val="006232F6"/>
    <w:rsid w:val="00624D0A"/>
    <w:rsid w:val="00625366"/>
    <w:rsid w:val="00627F72"/>
    <w:rsid w:val="0063002A"/>
    <w:rsid w:val="00637BA8"/>
    <w:rsid w:val="00640AC6"/>
    <w:rsid w:val="00647808"/>
    <w:rsid w:val="0065221D"/>
    <w:rsid w:val="00660A67"/>
    <w:rsid w:val="0066293F"/>
    <w:rsid w:val="00663047"/>
    <w:rsid w:val="00670841"/>
    <w:rsid w:val="00670C4F"/>
    <w:rsid w:val="0067232B"/>
    <w:rsid w:val="006830E9"/>
    <w:rsid w:val="00683FF9"/>
    <w:rsid w:val="00685D81"/>
    <w:rsid w:val="00687A59"/>
    <w:rsid w:val="006A2CF5"/>
    <w:rsid w:val="006B7D0C"/>
    <w:rsid w:val="006C3B43"/>
    <w:rsid w:val="006D0731"/>
    <w:rsid w:val="006D1AAB"/>
    <w:rsid w:val="006D4B90"/>
    <w:rsid w:val="006E0F0E"/>
    <w:rsid w:val="006E2FFB"/>
    <w:rsid w:val="006E7146"/>
    <w:rsid w:val="006F21FF"/>
    <w:rsid w:val="006F484F"/>
    <w:rsid w:val="00706078"/>
    <w:rsid w:val="00707FB2"/>
    <w:rsid w:val="00710415"/>
    <w:rsid w:val="007113FC"/>
    <w:rsid w:val="00714684"/>
    <w:rsid w:val="0072145D"/>
    <w:rsid w:val="007343B5"/>
    <w:rsid w:val="00737943"/>
    <w:rsid w:val="007409AD"/>
    <w:rsid w:val="00741224"/>
    <w:rsid w:val="00741F07"/>
    <w:rsid w:val="00744041"/>
    <w:rsid w:val="00745E7B"/>
    <w:rsid w:val="007461ED"/>
    <w:rsid w:val="00747348"/>
    <w:rsid w:val="00747818"/>
    <w:rsid w:val="0075178A"/>
    <w:rsid w:val="0075197B"/>
    <w:rsid w:val="00753E84"/>
    <w:rsid w:val="007544B9"/>
    <w:rsid w:val="00754E7A"/>
    <w:rsid w:val="00754F83"/>
    <w:rsid w:val="0076016E"/>
    <w:rsid w:val="00764991"/>
    <w:rsid w:val="00773600"/>
    <w:rsid w:val="007756CD"/>
    <w:rsid w:val="00784EC2"/>
    <w:rsid w:val="007874DE"/>
    <w:rsid w:val="00787F5D"/>
    <w:rsid w:val="00791E0A"/>
    <w:rsid w:val="00793A88"/>
    <w:rsid w:val="00794B3E"/>
    <w:rsid w:val="00796BCA"/>
    <w:rsid w:val="007A3E70"/>
    <w:rsid w:val="007A3ED8"/>
    <w:rsid w:val="007A460A"/>
    <w:rsid w:val="007A60D9"/>
    <w:rsid w:val="007A6933"/>
    <w:rsid w:val="007B057D"/>
    <w:rsid w:val="007B10AD"/>
    <w:rsid w:val="007B1C5B"/>
    <w:rsid w:val="007B4511"/>
    <w:rsid w:val="007B46AE"/>
    <w:rsid w:val="007B5FB0"/>
    <w:rsid w:val="007B62F6"/>
    <w:rsid w:val="007B767A"/>
    <w:rsid w:val="007C1E09"/>
    <w:rsid w:val="007C79DD"/>
    <w:rsid w:val="007D0ED7"/>
    <w:rsid w:val="007D2F4A"/>
    <w:rsid w:val="007D46B4"/>
    <w:rsid w:val="007D51FC"/>
    <w:rsid w:val="007E03B5"/>
    <w:rsid w:val="007F04B2"/>
    <w:rsid w:val="007F4920"/>
    <w:rsid w:val="007F51DA"/>
    <w:rsid w:val="008137E1"/>
    <w:rsid w:val="008219D6"/>
    <w:rsid w:val="00821C6D"/>
    <w:rsid w:val="00822DBC"/>
    <w:rsid w:val="00827C7C"/>
    <w:rsid w:val="00832889"/>
    <w:rsid w:val="00832A58"/>
    <w:rsid w:val="0083412D"/>
    <w:rsid w:val="00840108"/>
    <w:rsid w:val="0084280D"/>
    <w:rsid w:val="00843ADA"/>
    <w:rsid w:val="00844597"/>
    <w:rsid w:val="008454F7"/>
    <w:rsid w:val="00847238"/>
    <w:rsid w:val="00850E36"/>
    <w:rsid w:val="00851FEA"/>
    <w:rsid w:val="00853EA7"/>
    <w:rsid w:val="00853F24"/>
    <w:rsid w:val="0085510E"/>
    <w:rsid w:val="008557FF"/>
    <w:rsid w:val="008600E9"/>
    <w:rsid w:val="008608D9"/>
    <w:rsid w:val="00861672"/>
    <w:rsid w:val="00866A06"/>
    <w:rsid w:val="00867679"/>
    <w:rsid w:val="00867770"/>
    <w:rsid w:val="00867E3B"/>
    <w:rsid w:val="00870C58"/>
    <w:rsid w:val="00880D4F"/>
    <w:rsid w:val="00885263"/>
    <w:rsid w:val="00886376"/>
    <w:rsid w:val="00886464"/>
    <w:rsid w:val="0088742E"/>
    <w:rsid w:val="0089118F"/>
    <w:rsid w:val="00894995"/>
    <w:rsid w:val="00895A66"/>
    <w:rsid w:val="00896D19"/>
    <w:rsid w:val="008A5D2D"/>
    <w:rsid w:val="008B246A"/>
    <w:rsid w:val="008B6307"/>
    <w:rsid w:val="008C6E72"/>
    <w:rsid w:val="008C7EA2"/>
    <w:rsid w:val="008D0896"/>
    <w:rsid w:val="008D0981"/>
    <w:rsid w:val="008D1AEE"/>
    <w:rsid w:val="008D586C"/>
    <w:rsid w:val="008D5C14"/>
    <w:rsid w:val="008E1D5C"/>
    <w:rsid w:val="008E5166"/>
    <w:rsid w:val="008E5985"/>
    <w:rsid w:val="008F3FD5"/>
    <w:rsid w:val="00900C2F"/>
    <w:rsid w:val="009024E0"/>
    <w:rsid w:val="00907A85"/>
    <w:rsid w:val="0091079A"/>
    <w:rsid w:val="009119CA"/>
    <w:rsid w:val="009121C3"/>
    <w:rsid w:val="0091223A"/>
    <w:rsid w:val="00912C88"/>
    <w:rsid w:val="00914C9A"/>
    <w:rsid w:val="00917E9A"/>
    <w:rsid w:val="00924ABC"/>
    <w:rsid w:val="00925136"/>
    <w:rsid w:val="00925D56"/>
    <w:rsid w:val="00937F96"/>
    <w:rsid w:val="009404FB"/>
    <w:rsid w:val="009404FD"/>
    <w:rsid w:val="009408B3"/>
    <w:rsid w:val="00940A95"/>
    <w:rsid w:val="009419A6"/>
    <w:rsid w:val="00944105"/>
    <w:rsid w:val="0094709E"/>
    <w:rsid w:val="00951169"/>
    <w:rsid w:val="0095249F"/>
    <w:rsid w:val="00954381"/>
    <w:rsid w:val="009620AE"/>
    <w:rsid w:val="00965201"/>
    <w:rsid w:val="009658BE"/>
    <w:rsid w:val="0097506C"/>
    <w:rsid w:val="00976AD5"/>
    <w:rsid w:val="009831AC"/>
    <w:rsid w:val="009853FD"/>
    <w:rsid w:val="00987814"/>
    <w:rsid w:val="009945C1"/>
    <w:rsid w:val="009A60FC"/>
    <w:rsid w:val="009A62BC"/>
    <w:rsid w:val="009A633F"/>
    <w:rsid w:val="009A76D4"/>
    <w:rsid w:val="009B5E15"/>
    <w:rsid w:val="009C4682"/>
    <w:rsid w:val="009C5EC1"/>
    <w:rsid w:val="009D1A82"/>
    <w:rsid w:val="009D1F6B"/>
    <w:rsid w:val="009D555C"/>
    <w:rsid w:val="009E3F1F"/>
    <w:rsid w:val="009F32AD"/>
    <w:rsid w:val="00A00793"/>
    <w:rsid w:val="00A0205B"/>
    <w:rsid w:val="00A0359A"/>
    <w:rsid w:val="00A051DC"/>
    <w:rsid w:val="00A07946"/>
    <w:rsid w:val="00A17845"/>
    <w:rsid w:val="00A20C8B"/>
    <w:rsid w:val="00A25B03"/>
    <w:rsid w:val="00A33EB9"/>
    <w:rsid w:val="00A3575B"/>
    <w:rsid w:val="00A430D8"/>
    <w:rsid w:val="00A46418"/>
    <w:rsid w:val="00A5270F"/>
    <w:rsid w:val="00A53D17"/>
    <w:rsid w:val="00A55AC8"/>
    <w:rsid w:val="00A56929"/>
    <w:rsid w:val="00A60E4B"/>
    <w:rsid w:val="00A73137"/>
    <w:rsid w:val="00A80006"/>
    <w:rsid w:val="00A81747"/>
    <w:rsid w:val="00A823C3"/>
    <w:rsid w:val="00A84605"/>
    <w:rsid w:val="00A864F6"/>
    <w:rsid w:val="00A92643"/>
    <w:rsid w:val="00A92EBE"/>
    <w:rsid w:val="00A939C7"/>
    <w:rsid w:val="00A94610"/>
    <w:rsid w:val="00A95BF4"/>
    <w:rsid w:val="00A96348"/>
    <w:rsid w:val="00AA2661"/>
    <w:rsid w:val="00AA540C"/>
    <w:rsid w:val="00AB1D41"/>
    <w:rsid w:val="00AB3BCB"/>
    <w:rsid w:val="00AB5BB1"/>
    <w:rsid w:val="00AC5166"/>
    <w:rsid w:val="00AC530F"/>
    <w:rsid w:val="00AC5AD3"/>
    <w:rsid w:val="00AC6132"/>
    <w:rsid w:val="00AC79BD"/>
    <w:rsid w:val="00AD0890"/>
    <w:rsid w:val="00AD30AF"/>
    <w:rsid w:val="00AD3D79"/>
    <w:rsid w:val="00AE1AB0"/>
    <w:rsid w:val="00AE2FED"/>
    <w:rsid w:val="00AE473C"/>
    <w:rsid w:val="00B14046"/>
    <w:rsid w:val="00B1622D"/>
    <w:rsid w:val="00B1713E"/>
    <w:rsid w:val="00B2477C"/>
    <w:rsid w:val="00B2728F"/>
    <w:rsid w:val="00B308CA"/>
    <w:rsid w:val="00B33DC2"/>
    <w:rsid w:val="00B41CBC"/>
    <w:rsid w:val="00B4265F"/>
    <w:rsid w:val="00B46973"/>
    <w:rsid w:val="00B549AE"/>
    <w:rsid w:val="00B61F30"/>
    <w:rsid w:val="00B662EE"/>
    <w:rsid w:val="00B70379"/>
    <w:rsid w:val="00B743FC"/>
    <w:rsid w:val="00BA2B80"/>
    <w:rsid w:val="00BA61FE"/>
    <w:rsid w:val="00BA73D3"/>
    <w:rsid w:val="00BA7A93"/>
    <w:rsid w:val="00BB1D99"/>
    <w:rsid w:val="00BB759D"/>
    <w:rsid w:val="00BC0342"/>
    <w:rsid w:val="00BC2CB2"/>
    <w:rsid w:val="00BC744C"/>
    <w:rsid w:val="00BD07A7"/>
    <w:rsid w:val="00BD08FA"/>
    <w:rsid w:val="00BD63FB"/>
    <w:rsid w:val="00BD6412"/>
    <w:rsid w:val="00BE615D"/>
    <w:rsid w:val="00BE72AE"/>
    <w:rsid w:val="00BE7422"/>
    <w:rsid w:val="00BF160D"/>
    <w:rsid w:val="00C017D9"/>
    <w:rsid w:val="00C03EC8"/>
    <w:rsid w:val="00C065B1"/>
    <w:rsid w:val="00C11176"/>
    <w:rsid w:val="00C12D65"/>
    <w:rsid w:val="00C12EAB"/>
    <w:rsid w:val="00C14E1B"/>
    <w:rsid w:val="00C2161A"/>
    <w:rsid w:val="00C220AE"/>
    <w:rsid w:val="00C22EED"/>
    <w:rsid w:val="00C25A4C"/>
    <w:rsid w:val="00C27E9F"/>
    <w:rsid w:val="00C312ED"/>
    <w:rsid w:val="00C31604"/>
    <w:rsid w:val="00C40719"/>
    <w:rsid w:val="00C408AB"/>
    <w:rsid w:val="00C43CCE"/>
    <w:rsid w:val="00C45A22"/>
    <w:rsid w:val="00C46B0C"/>
    <w:rsid w:val="00C46DED"/>
    <w:rsid w:val="00C47054"/>
    <w:rsid w:val="00C54B0C"/>
    <w:rsid w:val="00C55E01"/>
    <w:rsid w:val="00C56B5B"/>
    <w:rsid w:val="00C61180"/>
    <w:rsid w:val="00C647DF"/>
    <w:rsid w:val="00C64AF3"/>
    <w:rsid w:val="00C6776D"/>
    <w:rsid w:val="00C7026C"/>
    <w:rsid w:val="00C72BE5"/>
    <w:rsid w:val="00C73078"/>
    <w:rsid w:val="00C760B2"/>
    <w:rsid w:val="00C7769C"/>
    <w:rsid w:val="00C77B0A"/>
    <w:rsid w:val="00C80CFC"/>
    <w:rsid w:val="00C83479"/>
    <w:rsid w:val="00C85747"/>
    <w:rsid w:val="00C90FA4"/>
    <w:rsid w:val="00C91220"/>
    <w:rsid w:val="00C9251E"/>
    <w:rsid w:val="00C92FA8"/>
    <w:rsid w:val="00C93C21"/>
    <w:rsid w:val="00C94DB3"/>
    <w:rsid w:val="00CA42CB"/>
    <w:rsid w:val="00CA63B0"/>
    <w:rsid w:val="00CB3AF6"/>
    <w:rsid w:val="00CB58FE"/>
    <w:rsid w:val="00CB655C"/>
    <w:rsid w:val="00CC1396"/>
    <w:rsid w:val="00CC14D1"/>
    <w:rsid w:val="00CC6C7B"/>
    <w:rsid w:val="00CD2A8D"/>
    <w:rsid w:val="00CD2FB1"/>
    <w:rsid w:val="00CD6F31"/>
    <w:rsid w:val="00CD7A34"/>
    <w:rsid w:val="00CE4E50"/>
    <w:rsid w:val="00CE5906"/>
    <w:rsid w:val="00CF0891"/>
    <w:rsid w:val="00CF13DB"/>
    <w:rsid w:val="00CF2D18"/>
    <w:rsid w:val="00CF517D"/>
    <w:rsid w:val="00D032AB"/>
    <w:rsid w:val="00D078F0"/>
    <w:rsid w:val="00D10726"/>
    <w:rsid w:val="00D12F41"/>
    <w:rsid w:val="00D14090"/>
    <w:rsid w:val="00D14340"/>
    <w:rsid w:val="00D155F6"/>
    <w:rsid w:val="00D20499"/>
    <w:rsid w:val="00D26EFC"/>
    <w:rsid w:val="00D27091"/>
    <w:rsid w:val="00D27BF8"/>
    <w:rsid w:val="00D31BBE"/>
    <w:rsid w:val="00D40BC0"/>
    <w:rsid w:val="00D461D4"/>
    <w:rsid w:val="00D46CFE"/>
    <w:rsid w:val="00D5385B"/>
    <w:rsid w:val="00D57D1D"/>
    <w:rsid w:val="00D612AD"/>
    <w:rsid w:val="00D61A2D"/>
    <w:rsid w:val="00D62B29"/>
    <w:rsid w:val="00D66545"/>
    <w:rsid w:val="00D72520"/>
    <w:rsid w:val="00D74812"/>
    <w:rsid w:val="00D75293"/>
    <w:rsid w:val="00D7626A"/>
    <w:rsid w:val="00D7678E"/>
    <w:rsid w:val="00D84A9C"/>
    <w:rsid w:val="00D85978"/>
    <w:rsid w:val="00D87613"/>
    <w:rsid w:val="00D93848"/>
    <w:rsid w:val="00D94A98"/>
    <w:rsid w:val="00D94ABB"/>
    <w:rsid w:val="00DA2FB1"/>
    <w:rsid w:val="00DA392E"/>
    <w:rsid w:val="00DA63B3"/>
    <w:rsid w:val="00DA6FC6"/>
    <w:rsid w:val="00DA79EE"/>
    <w:rsid w:val="00DB0DB9"/>
    <w:rsid w:val="00DB4487"/>
    <w:rsid w:val="00DB729E"/>
    <w:rsid w:val="00DC071E"/>
    <w:rsid w:val="00DC29EF"/>
    <w:rsid w:val="00DC4D9F"/>
    <w:rsid w:val="00DC52FF"/>
    <w:rsid w:val="00DC542E"/>
    <w:rsid w:val="00DC56D7"/>
    <w:rsid w:val="00DC65B5"/>
    <w:rsid w:val="00DD1D9C"/>
    <w:rsid w:val="00DD3819"/>
    <w:rsid w:val="00DD4E01"/>
    <w:rsid w:val="00DD5765"/>
    <w:rsid w:val="00DD7FDD"/>
    <w:rsid w:val="00DE0860"/>
    <w:rsid w:val="00DE0E3E"/>
    <w:rsid w:val="00DE1FAD"/>
    <w:rsid w:val="00DE4255"/>
    <w:rsid w:val="00DE4655"/>
    <w:rsid w:val="00DE6549"/>
    <w:rsid w:val="00DF47EA"/>
    <w:rsid w:val="00DF4A7E"/>
    <w:rsid w:val="00E00530"/>
    <w:rsid w:val="00E00A55"/>
    <w:rsid w:val="00E02850"/>
    <w:rsid w:val="00E07B64"/>
    <w:rsid w:val="00E110D3"/>
    <w:rsid w:val="00E11445"/>
    <w:rsid w:val="00E11F58"/>
    <w:rsid w:val="00E12964"/>
    <w:rsid w:val="00E12CA7"/>
    <w:rsid w:val="00E15E27"/>
    <w:rsid w:val="00E3111E"/>
    <w:rsid w:val="00E315A2"/>
    <w:rsid w:val="00E32E80"/>
    <w:rsid w:val="00E33ABE"/>
    <w:rsid w:val="00E4271D"/>
    <w:rsid w:val="00E46366"/>
    <w:rsid w:val="00E46E07"/>
    <w:rsid w:val="00E47E13"/>
    <w:rsid w:val="00E5235A"/>
    <w:rsid w:val="00E71B91"/>
    <w:rsid w:val="00E76CC0"/>
    <w:rsid w:val="00E76F93"/>
    <w:rsid w:val="00E777E1"/>
    <w:rsid w:val="00E80330"/>
    <w:rsid w:val="00E84758"/>
    <w:rsid w:val="00E8718C"/>
    <w:rsid w:val="00E87484"/>
    <w:rsid w:val="00E875E9"/>
    <w:rsid w:val="00E87F94"/>
    <w:rsid w:val="00EA75D0"/>
    <w:rsid w:val="00EB1106"/>
    <w:rsid w:val="00EB37D3"/>
    <w:rsid w:val="00EB3BBF"/>
    <w:rsid w:val="00EB7CC1"/>
    <w:rsid w:val="00EC1F19"/>
    <w:rsid w:val="00EC304C"/>
    <w:rsid w:val="00EC65A8"/>
    <w:rsid w:val="00EC7C49"/>
    <w:rsid w:val="00ED2491"/>
    <w:rsid w:val="00ED257F"/>
    <w:rsid w:val="00EE0516"/>
    <w:rsid w:val="00EE0872"/>
    <w:rsid w:val="00EE1749"/>
    <w:rsid w:val="00EF1428"/>
    <w:rsid w:val="00EF33F6"/>
    <w:rsid w:val="00EF4FD4"/>
    <w:rsid w:val="00F01B90"/>
    <w:rsid w:val="00F026CA"/>
    <w:rsid w:val="00F02AA3"/>
    <w:rsid w:val="00F04C51"/>
    <w:rsid w:val="00F04ECC"/>
    <w:rsid w:val="00F0504C"/>
    <w:rsid w:val="00F07DC4"/>
    <w:rsid w:val="00F11FC8"/>
    <w:rsid w:val="00F12289"/>
    <w:rsid w:val="00F12704"/>
    <w:rsid w:val="00F13442"/>
    <w:rsid w:val="00F20E76"/>
    <w:rsid w:val="00F2556F"/>
    <w:rsid w:val="00F26C6D"/>
    <w:rsid w:val="00F422C6"/>
    <w:rsid w:val="00F4689C"/>
    <w:rsid w:val="00F4739F"/>
    <w:rsid w:val="00F47BCA"/>
    <w:rsid w:val="00F516EB"/>
    <w:rsid w:val="00F55592"/>
    <w:rsid w:val="00F56251"/>
    <w:rsid w:val="00F5652A"/>
    <w:rsid w:val="00F565CF"/>
    <w:rsid w:val="00F631AA"/>
    <w:rsid w:val="00F70641"/>
    <w:rsid w:val="00F72EAC"/>
    <w:rsid w:val="00F7412A"/>
    <w:rsid w:val="00FA0675"/>
    <w:rsid w:val="00FA1530"/>
    <w:rsid w:val="00FA2F09"/>
    <w:rsid w:val="00FB5F15"/>
    <w:rsid w:val="00FB6FE3"/>
    <w:rsid w:val="00FC3773"/>
    <w:rsid w:val="00FC383F"/>
    <w:rsid w:val="00FC6207"/>
    <w:rsid w:val="00FC64E1"/>
    <w:rsid w:val="00FE324C"/>
    <w:rsid w:val="00FE6FA9"/>
    <w:rsid w:val="00FF14A8"/>
    <w:rsid w:val="00FF281A"/>
    <w:rsid w:val="00FF3A11"/>
    <w:rsid w:val="00FF715F"/>
    <w:rsid w:val="00FF7220"/>
    <w:rsid w:val="00FF787A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6AA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49707D"/>
    <w:pPr>
      <w:jc w:val="both"/>
    </w:pPr>
    <w:rPr>
      <w:sz w:val="24"/>
      <w:szCs w:val="24"/>
    </w:rPr>
  </w:style>
  <w:style w:type="paragraph" w:styleId="1">
    <w:name w:val="heading 1"/>
    <w:aliases w:val="H1,Заголов,Заголовок 1 Знак1,Заголовок 1 Знак Знак"/>
    <w:basedOn w:val="a7"/>
    <w:next w:val="21"/>
    <w:qFormat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7"/>
    <w:next w:val="a8"/>
    <w:qFormat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7"/>
    <w:next w:val="a8"/>
    <w:qFormat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aliases w:val="H4,Заголовок 4 (Приложение),Level 2 - a"/>
    <w:basedOn w:val="a7"/>
    <w:next w:val="a8"/>
    <w:qFormat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pPr>
      <w:numPr>
        <w:ilvl w:val="4"/>
        <w:numId w:val="4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pPr>
      <w:keepNext/>
      <w:numPr>
        <w:ilvl w:val="5"/>
        <w:numId w:val="5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pPr>
      <w:numPr>
        <w:ilvl w:val="6"/>
        <w:numId w:val="6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7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8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rsid w:val="00B1713E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c">
    <w:name w:val="E-mail Signature"/>
    <w:basedOn w:val="a7"/>
  </w:style>
  <w:style w:type="paragraph" w:customStyle="1" w:styleId="120">
    <w:name w:val="Таблица Тело Ширина 12"/>
    <w:basedOn w:val="a7"/>
    <w:pPr>
      <w:jc w:val="left"/>
    </w:pPr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semiHidden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semiHidden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7"/>
    <w:next w:val="a7"/>
    <w:autoRedefine/>
    <w:semiHidden/>
    <w:pPr>
      <w:spacing w:line="360" w:lineRule="auto"/>
    </w:pPr>
  </w:style>
  <w:style w:type="paragraph" w:styleId="41">
    <w:name w:val="toc 4"/>
    <w:basedOn w:val="a7"/>
    <w:next w:val="a7"/>
    <w:autoRedefine/>
    <w:semiHidden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d">
    <w:name w:val="page number"/>
    <w:basedOn w:val="a9"/>
  </w:style>
  <w:style w:type="paragraph" w:styleId="ae">
    <w:name w:val="caption"/>
    <w:basedOn w:val="a7"/>
    <w:next w:val="a7"/>
    <w:qFormat/>
    <w:pPr>
      <w:spacing w:before="120" w:after="120"/>
      <w:jc w:val="right"/>
    </w:pPr>
    <w:rPr>
      <w:b/>
      <w:bCs/>
      <w:szCs w:val="20"/>
    </w:rPr>
  </w:style>
  <w:style w:type="paragraph" w:styleId="af">
    <w:name w:val="annotation text"/>
    <w:basedOn w:val="a7"/>
    <w:semiHidden/>
    <w:rPr>
      <w:sz w:val="20"/>
      <w:szCs w:val="20"/>
    </w:rPr>
  </w:style>
  <w:style w:type="paragraph" w:customStyle="1" w:styleId="af0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annotation reference"/>
    <w:semiHidden/>
    <w:rPr>
      <w:sz w:val="16"/>
      <w:szCs w:val="16"/>
    </w:rPr>
  </w:style>
  <w:style w:type="paragraph" w:styleId="af3">
    <w:name w:val="footnote text"/>
    <w:basedOn w:val="a7"/>
    <w:semiHidden/>
    <w:rPr>
      <w:sz w:val="20"/>
      <w:szCs w:val="20"/>
    </w:rPr>
  </w:style>
  <w:style w:type="character" w:styleId="af4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5"/>
      </w:numPr>
      <w:tabs>
        <w:tab w:val="clear" w:pos="360"/>
        <w:tab w:val="num" w:pos="1080"/>
      </w:tabs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pPr>
      <w:numPr>
        <w:numId w:val="13"/>
      </w:numPr>
      <w:spacing w:line="360" w:lineRule="auto"/>
    </w:pPr>
  </w:style>
  <w:style w:type="paragraph" w:styleId="af5">
    <w:name w:val="Title"/>
    <w:basedOn w:val="a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6">
    <w:name w:val="Примечание к тексту"/>
    <w:basedOn w:val="a7"/>
    <w:pPr>
      <w:ind w:firstLine="720"/>
    </w:pPr>
    <w:rPr>
      <w:sz w:val="22"/>
    </w:rPr>
  </w:style>
  <w:style w:type="paragraph" w:customStyle="1" w:styleId="a1">
    <w:name w:val="Перечень примечаний"/>
    <w:basedOn w:val="a7"/>
    <w:pPr>
      <w:numPr>
        <w:numId w:val="16"/>
      </w:numPr>
      <w:tabs>
        <w:tab w:val="clear" w:pos="360"/>
        <w:tab w:val="num" w:pos="1080"/>
      </w:tabs>
      <w:ind w:left="1021" w:hanging="301"/>
    </w:pPr>
    <w:rPr>
      <w:sz w:val="22"/>
    </w:rPr>
  </w:style>
  <w:style w:type="paragraph" w:styleId="af7">
    <w:name w:val="header"/>
    <w:basedOn w:val="a7"/>
    <w:pPr>
      <w:tabs>
        <w:tab w:val="center" w:pos="4677"/>
        <w:tab w:val="right" w:pos="9355"/>
      </w:tabs>
    </w:pPr>
  </w:style>
  <w:style w:type="paragraph" w:styleId="af8">
    <w:name w:val="footer"/>
    <w:basedOn w:val="a7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pPr>
      <w:widowControl w:val="0"/>
      <w:numPr>
        <w:ilvl w:val="1"/>
        <w:numId w:val="17"/>
      </w:numPr>
      <w:spacing w:line="360" w:lineRule="auto"/>
      <w:ind w:left="0" w:firstLine="720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pPr>
      <w:widowControl w:val="0"/>
      <w:numPr>
        <w:ilvl w:val="2"/>
        <w:numId w:val="18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5">
    <w:name w:val="Приложение А"/>
    <w:basedOn w:val="a7"/>
    <w:next w:val="a7"/>
    <w:pPr>
      <w:pageBreakBefore/>
      <w:widowControl w:val="0"/>
      <w:numPr>
        <w:numId w:val="19"/>
      </w:numPr>
      <w:tabs>
        <w:tab w:val="clear" w:pos="360"/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9">
    <w:name w:val="Body Text"/>
    <w:aliases w:val="Основной текст Знак1,Основной текст Знак Знак,BO,ID,body indent,ändrad,EHPT,Body Text2"/>
    <w:basedOn w:val="a7"/>
    <w:rsid w:val="00B1713E"/>
    <w:pPr>
      <w:spacing w:line="360" w:lineRule="auto"/>
      <w:ind w:firstLine="709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12"/>
      </w:numPr>
      <w:tabs>
        <w:tab w:val="clear" w:pos="1428"/>
        <w:tab w:val="num" w:pos="1800"/>
      </w:tabs>
      <w:ind w:left="1741" w:hanging="301"/>
    </w:pPr>
  </w:style>
  <w:style w:type="paragraph" w:customStyle="1" w:styleId="afa">
    <w:name w:val="Комментарий Список"/>
    <w:basedOn w:val="a7"/>
    <w:pPr>
      <w:tabs>
        <w:tab w:val="num" w:pos="1080"/>
      </w:tabs>
      <w:ind w:firstLine="720"/>
    </w:pPr>
    <w:rPr>
      <w:color w:val="0000FF"/>
    </w:rPr>
  </w:style>
  <w:style w:type="paragraph" w:customStyle="1" w:styleId="afb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pPr>
      <w:numPr>
        <w:numId w:val="10"/>
      </w:numPr>
      <w:tabs>
        <w:tab w:val="clear" w:pos="1440"/>
        <w:tab w:val="num" w:pos="1080"/>
      </w:tabs>
      <w:ind w:left="0" w:firstLine="720"/>
    </w:pPr>
    <w:rPr>
      <w:color w:val="800000"/>
    </w:rPr>
  </w:style>
  <w:style w:type="paragraph" w:customStyle="1" w:styleId="a6">
    <w:name w:val="Маркир. список"/>
    <w:basedOn w:val="a8"/>
    <w:pPr>
      <w:numPr>
        <w:numId w:val="11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styleId="afc">
    <w:name w:val="List Bullet"/>
    <w:aliases w:val="List Bullet 1,UL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14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pPr>
      <w:jc w:val="center"/>
    </w:pPr>
    <w:rPr>
      <w:b/>
      <w:sz w:val="36"/>
      <w:szCs w:val="20"/>
    </w:rPr>
  </w:style>
  <w:style w:type="paragraph" w:styleId="32">
    <w:name w:val="Body Text 3"/>
    <w:basedOn w:val="a7"/>
    <w:pPr>
      <w:jc w:val="left"/>
    </w:pPr>
    <w:rPr>
      <w:b/>
      <w:bCs/>
    </w:rPr>
  </w:style>
  <w:style w:type="character" w:styleId="afd">
    <w:name w:val="FollowedHyperlink"/>
    <w:rPr>
      <w:color w:val="800080"/>
      <w:u w:val="single"/>
    </w:rPr>
  </w:style>
  <w:style w:type="character" w:styleId="afe">
    <w:name w:val="Strong"/>
    <w:uiPriority w:val="22"/>
    <w:qFormat/>
    <w:rPr>
      <w:b/>
      <w:bCs/>
    </w:rPr>
  </w:style>
  <w:style w:type="paragraph" w:customStyle="1" w:styleId="14">
    <w:name w:val="Текст выноски1"/>
    <w:basedOn w:val="a7"/>
    <w:semiHidden/>
    <w:rPr>
      <w:rFonts w:ascii="Tahoma" w:hAnsi="Tahoma" w:cs="Tahoma"/>
      <w:sz w:val="16"/>
      <w:szCs w:val="16"/>
    </w:rPr>
  </w:style>
  <w:style w:type="paragraph" w:customStyle="1" w:styleId="aff">
    <w:name w:val="Абзац"/>
    <w:basedOn w:val="a7"/>
    <w:pPr>
      <w:spacing w:line="360" w:lineRule="auto"/>
      <w:ind w:firstLine="709"/>
    </w:pPr>
    <w:rPr>
      <w:szCs w:val="20"/>
    </w:rPr>
  </w:style>
  <w:style w:type="paragraph" w:styleId="aff0">
    <w:name w:val="Normal (Web)"/>
    <w:basedOn w:val="a7"/>
    <w:uiPriority w:val="99"/>
    <w:pPr>
      <w:spacing w:before="100" w:beforeAutospacing="1" w:after="100" w:afterAutospacing="1"/>
      <w:jc w:val="left"/>
    </w:pPr>
  </w:style>
  <w:style w:type="paragraph" w:customStyle="1" w:styleId="a4">
    <w:name w:val="Список олег"/>
    <w:basedOn w:val="a7"/>
    <w:pPr>
      <w:numPr>
        <w:ilvl w:val="2"/>
        <w:numId w:val="20"/>
      </w:numPr>
    </w:pPr>
  </w:style>
  <w:style w:type="paragraph" w:customStyle="1" w:styleId="2">
    <w:name w:val="Олег2"/>
    <w:basedOn w:val="a7"/>
    <w:pPr>
      <w:numPr>
        <w:numId w:val="21"/>
      </w:numPr>
    </w:pPr>
  </w:style>
  <w:style w:type="paragraph" w:styleId="aff1">
    <w:name w:val="Balloon Text"/>
    <w:basedOn w:val="a7"/>
    <w:semiHidden/>
    <w:rsid w:val="00CB3AF6"/>
    <w:rPr>
      <w:rFonts w:ascii="Tahoma" w:hAnsi="Tahoma" w:cs="Tahoma"/>
      <w:sz w:val="16"/>
      <w:szCs w:val="16"/>
    </w:rPr>
  </w:style>
  <w:style w:type="paragraph" w:styleId="aff2">
    <w:name w:val="annotation subject"/>
    <w:basedOn w:val="af"/>
    <w:next w:val="af"/>
    <w:semiHidden/>
    <w:rsid w:val="00DB0DB9"/>
    <w:rPr>
      <w:b/>
      <w:bCs/>
    </w:rPr>
  </w:style>
  <w:style w:type="paragraph" w:customStyle="1" w:styleId="aff3">
    <w:name w:val="Титул"/>
    <w:basedOn w:val="a7"/>
    <w:rsid w:val="00D57D1D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38305A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584E4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4">
    <w:name w:val="Table Grid"/>
    <w:basedOn w:val="aa"/>
    <w:rsid w:val="00B2728F"/>
    <w:pPr>
      <w:spacing w:before="60"/>
      <w:ind w:left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Текст таблицы"/>
    <w:basedOn w:val="a7"/>
    <w:next w:val="a7"/>
    <w:rsid w:val="00987814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987814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5">
    <w:name w:val="Table Grid 1"/>
    <w:basedOn w:val="aa"/>
    <w:rsid w:val="00C72BE5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C72BE5"/>
    <w:pPr>
      <w:spacing w:before="100" w:beforeAutospacing="1" w:after="100" w:afterAutospacing="1"/>
      <w:jc w:val="left"/>
    </w:pPr>
  </w:style>
  <w:style w:type="paragraph" w:customStyle="1" w:styleId="40">
    <w:name w:val="Заголовок 4_"/>
    <w:basedOn w:val="a8"/>
    <w:rsid w:val="00B308CA"/>
    <w:pPr>
      <w:numPr>
        <w:ilvl w:val="3"/>
        <w:numId w:val="1"/>
      </w:numPr>
      <w:spacing w:before="120" w:after="120"/>
      <w:ind w:left="709"/>
    </w:pPr>
    <w:rPr>
      <w:b/>
    </w:rPr>
  </w:style>
  <w:style w:type="paragraph" w:styleId="aff6">
    <w:name w:val="Document Map"/>
    <w:basedOn w:val="a7"/>
    <w:semiHidden/>
    <w:rsid w:val="000C138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7">
    <w:name w:val="List Paragraph"/>
    <w:basedOn w:val="a7"/>
    <w:uiPriority w:val="34"/>
    <w:qFormat/>
    <w:rsid w:val="00866A0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w">
    <w:name w:val="w"/>
    <w:basedOn w:val="a9"/>
    <w:rsid w:val="008A5D2D"/>
  </w:style>
  <w:style w:type="paragraph" w:customStyle="1" w:styleId="rbinder-68188">
    <w:name w:val="rbinder-68188"/>
    <w:basedOn w:val="a7"/>
    <w:rsid w:val="009024E0"/>
    <w:pPr>
      <w:spacing w:before="100" w:beforeAutospacing="1" w:after="100" w:afterAutospacing="1"/>
      <w:jc w:val="left"/>
    </w:pPr>
  </w:style>
  <w:style w:type="paragraph" w:customStyle="1" w:styleId="rbinder-49971">
    <w:name w:val="rbinder-49971"/>
    <w:basedOn w:val="a7"/>
    <w:rsid w:val="009024E0"/>
    <w:pPr>
      <w:spacing w:before="100" w:beforeAutospacing="1" w:after="100" w:afterAutospacing="1"/>
      <w:jc w:val="left"/>
    </w:pPr>
  </w:style>
  <w:style w:type="paragraph" w:customStyle="1" w:styleId="rbinder-94476">
    <w:name w:val="rbinder-94476"/>
    <w:basedOn w:val="a7"/>
    <w:rsid w:val="009024E0"/>
    <w:pPr>
      <w:spacing w:before="100" w:beforeAutospacing="1" w:after="100" w:afterAutospacing="1"/>
      <w:jc w:val="left"/>
    </w:pPr>
  </w:style>
  <w:style w:type="paragraph" w:customStyle="1" w:styleId="rbinder-73536">
    <w:name w:val="rbinder-73536"/>
    <w:basedOn w:val="a7"/>
    <w:rsid w:val="00EC65A8"/>
    <w:pPr>
      <w:spacing w:before="100" w:beforeAutospacing="1" w:after="100" w:afterAutospacing="1"/>
      <w:jc w:val="left"/>
    </w:pPr>
  </w:style>
  <w:style w:type="paragraph" w:customStyle="1" w:styleId="western">
    <w:name w:val="western"/>
    <w:basedOn w:val="a7"/>
    <w:rsid w:val="00D46CFE"/>
    <w:pPr>
      <w:spacing w:before="100" w:beforeAutospacing="1" w:after="100" w:afterAutospacing="1"/>
      <w:jc w:val="left"/>
    </w:pPr>
  </w:style>
  <w:style w:type="paragraph" w:customStyle="1" w:styleId="article-renderblock">
    <w:name w:val="article-render__block"/>
    <w:basedOn w:val="a7"/>
    <w:rsid w:val="00521636"/>
    <w:pPr>
      <w:spacing w:before="100" w:beforeAutospacing="1" w:after="100" w:afterAutospacing="1"/>
      <w:jc w:val="left"/>
    </w:pPr>
  </w:style>
  <w:style w:type="character" w:styleId="HTML">
    <w:name w:val="HTML Code"/>
    <w:uiPriority w:val="99"/>
    <w:unhideWhenUsed/>
    <w:rsid w:val="006F21FF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uiPriority w:val="99"/>
    <w:unhideWhenUsed/>
    <w:rsid w:val="006F21FF"/>
    <w:rPr>
      <w:rFonts w:ascii="Courier New" w:eastAsia="Times New Roman" w:hAnsi="Courier New" w:cs="Courier New"/>
      <w:sz w:val="20"/>
      <w:szCs w:val="20"/>
    </w:rPr>
  </w:style>
  <w:style w:type="character" w:styleId="HTML1">
    <w:name w:val="HTML Keyboard"/>
    <w:uiPriority w:val="99"/>
    <w:unhideWhenUsed/>
    <w:rsid w:val="003E6FC3"/>
    <w:rPr>
      <w:rFonts w:ascii="Courier New" w:eastAsia="Times New Roman" w:hAnsi="Courier New" w:cs="Courier New"/>
      <w:sz w:val="20"/>
      <w:szCs w:val="20"/>
    </w:rPr>
  </w:style>
  <w:style w:type="paragraph" w:styleId="HTML2">
    <w:name w:val="HTML Preformatted"/>
    <w:basedOn w:val="a7"/>
    <w:link w:val="HTML3"/>
    <w:uiPriority w:val="99"/>
    <w:unhideWhenUsed/>
    <w:rsid w:val="00FA1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3">
    <w:name w:val="Стандартный HTML Знак"/>
    <w:link w:val="HTML2"/>
    <w:uiPriority w:val="99"/>
    <w:rsid w:val="00FA1530"/>
    <w:rPr>
      <w:rFonts w:ascii="Courier New" w:hAnsi="Courier New" w:cs="Courier New"/>
    </w:rPr>
  </w:style>
  <w:style w:type="character" w:customStyle="1" w:styleId="token">
    <w:name w:val="token"/>
    <w:rsid w:val="00FA1530"/>
  </w:style>
  <w:style w:type="character" w:customStyle="1" w:styleId="tag">
    <w:name w:val="tag"/>
    <w:rsid w:val="00A5270F"/>
  </w:style>
  <w:style w:type="character" w:customStyle="1" w:styleId="keyword">
    <w:name w:val="keyword"/>
    <w:rsid w:val="00A5270F"/>
  </w:style>
  <w:style w:type="character" w:customStyle="1" w:styleId="doctype">
    <w:name w:val="doctype"/>
    <w:rsid w:val="005D0BB1"/>
  </w:style>
  <w:style w:type="character" w:customStyle="1" w:styleId="attribute">
    <w:name w:val="attribute"/>
    <w:rsid w:val="005D0BB1"/>
  </w:style>
  <w:style w:type="character" w:customStyle="1" w:styleId="value">
    <w:name w:val="value"/>
    <w:rsid w:val="005D0BB1"/>
  </w:style>
  <w:style w:type="character" w:customStyle="1" w:styleId="css">
    <w:name w:val="css"/>
    <w:rsid w:val="005D0BB1"/>
  </w:style>
  <w:style w:type="character" w:customStyle="1" w:styleId="rules">
    <w:name w:val="rules"/>
    <w:rsid w:val="005D0BB1"/>
  </w:style>
  <w:style w:type="character" w:customStyle="1" w:styleId="rule">
    <w:name w:val="rule"/>
    <w:rsid w:val="005D0BB1"/>
  </w:style>
  <w:style w:type="character" w:customStyle="1" w:styleId="number">
    <w:name w:val="number"/>
    <w:rsid w:val="005D0BB1"/>
  </w:style>
  <w:style w:type="character" w:customStyle="1" w:styleId="hexcolor">
    <w:name w:val="hexcolor"/>
    <w:rsid w:val="005D0BB1"/>
  </w:style>
  <w:style w:type="character" w:customStyle="1" w:styleId="visually-hidden">
    <w:name w:val="visually-hidden"/>
    <w:rsid w:val="00894995"/>
  </w:style>
  <w:style w:type="character" w:customStyle="1" w:styleId="apple-tab-span">
    <w:name w:val="apple-tab-span"/>
    <w:basedOn w:val="a9"/>
    <w:rsid w:val="00AB3BCB"/>
  </w:style>
  <w:style w:type="character" w:customStyle="1" w:styleId="small">
    <w:name w:val="small"/>
    <w:basedOn w:val="a9"/>
    <w:rsid w:val="00B549AE"/>
  </w:style>
  <w:style w:type="character" w:customStyle="1" w:styleId="bold">
    <w:name w:val="bold"/>
    <w:basedOn w:val="a9"/>
    <w:rsid w:val="00B549AE"/>
  </w:style>
  <w:style w:type="character" w:styleId="aff8">
    <w:name w:val="Emphasis"/>
    <w:basedOn w:val="a9"/>
    <w:uiPriority w:val="20"/>
    <w:qFormat/>
    <w:rsid w:val="000D7C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49707D"/>
    <w:pPr>
      <w:jc w:val="both"/>
    </w:pPr>
    <w:rPr>
      <w:sz w:val="24"/>
      <w:szCs w:val="24"/>
    </w:rPr>
  </w:style>
  <w:style w:type="paragraph" w:styleId="1">
    <w:name w:val="heading 1"/>
    <w:aliases w:val="H1,Заголов,Заголовок 1 Знак1,Заголовок 1 Знак Знак"/>
    <w:basedOn w:val="a7"/>
    <w:next w:val="21"/>
    <w:qFormat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7"/>
    <w:next w:val="a8"/>
    <w:qFormat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7"/>
    <w:next w:val="a8"/>
    <w:qFormat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aliases w:val="H4,Заголовок 4 (Приложение),Level 2 - a"/>
    <w:basedOn w:val="a7"/>
    <w:next w:val="a8"/>
    <w:qFormat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pPr>
      <w:numPr>
        <w:ilvl w:val="4"/>
        <w:numId w:val="4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pPr>
      <w:keepNext/>
      <w:numPr>
        <w:ilvl w:val="5"/>
        <w:numId w:val="5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pPr>
      <w:numPr>
        <w:ilvl w:val="6"/>
        <w:numId w:val="6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7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8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rsid w:val="00B1713E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c">
    <w:name w:val="E-mail Signature"/>
    <w:basedOn w:val="a7"/>
  </w:style>
  <w:style w:type="paragraph" w:customStyle="1" w:styleId="120">
    <w:name w:val="Таблица Тело Ширина 12"/>
    <w:basedOn w:val="a7"/>
    <w:pPr>
      <w:jc w:val="left"/>
    </w:pPr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semiHidden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semiHidden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7"/>
    <w:next w:val="a7"/>
    <w:autoRedefine/>
    <w:semiHidden/>
    <w:pPr>
      <w:spacing w:line="360" w:lineRule="auto"/>
    </w:pPr>
  </w:style>
  <w:style w:type="paragraph" w:styleId="41">
    <w:name w:val="toc 4"/>
    <w:basedOn w:val="a7"/>
    <w:next w:val="a7"/>
    <w:autoRedefine/>
    <w:semiHidden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d">
    <w:name w:val="page number"/>
    <w:basedOn w:val="a9"/>
  </w:style>
  <w:style w:type="paragraph" w:styleId="ae">
    <w:name w:val="caption"/>
    <w:basedOn w:val="a7"/>
    <w:next w:val="a7"/>
    <w:qFormat/>
    <w:pPr>
      <w:spacing w:before="120" w:after="120"/>
      <w:jc w:val="right"/>
    </w:pPr>
    <w:rPr>
      <w:b/>
      <w:bCs/>
      <w:szCs w:val="20"/>
    </w:rPr>
  </w:style>
  <w:style w:type="paragraph" w:styleId="af">
    <w:name w:val="annotation text"/>
    <w:basedOn w:val="a7"/>
    <w:semiHidden/>
    <w:rPr>
      <w:sz w:val="20"/>
      <w:szCs w:val="20"/>
    </w:rPr>
  </w:style>
  <w:style w:type="paragraph" w:customStyle="1" w:styleId="af0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annotation reference"/>
    <w:semiHidden/>
    <w:rPr>
      <w:sz w:val="16"/>
      <w:szCs w:val="16"/>
    </w:rPr>
  </w:style>
  <w:style w:type="paragraph" w:styleId="af3">
    <w:name w:val="footnote text"/>
    <w:basedOn w:val="a7"/>
    <w:semiHidden/>
    <w:rPr>
      <w:sz w:val="20"/>
      <w:szCs w:val="20"/>
    </w:rPr>
  </w:style>
  <w:style w:type="character" w:styleId="af4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5"/>
      </w:numPr>
      <w:tabs>
        <w:tab w:val="clear" w:pos="360"/>
        <w:tab w:val="num" w:pos="1080"/>
      </w:tabs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pPr>
      <w:numPr>
        <w:numId w:val="13"/>
      </w:numPr>
      <w:spacing w:line="360" w:lineRule="auto"/>
    </w:pPr>
  </w:style>
  <w:style w:type="paragraph" w:styleId="af5">
    <w:name w:val="Title"/>
    <w:basedOn w:val="a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6">
    <w:name w:val="Примечание к тексту"/>
    <w:basedOn w:val="a7"/>
    <w:pPr>
      <w:ind w:firstLine="720"/>
    </w:pPr>
    <w:rPr>
      <w:sz w:val="22"/>
    </w:rPr>
  </w:style>
  <w:style w:type="paragraph" w:customStyle="1" w:styleId="a1">
    <w:name w:val="Перечень примечаний"/>
    <w:basedOn w:val="a7"/>
    <w:pPr>
      <w:numPr>
        <w:numId w:val="16"/>
      </w:numPr>
      <w:tabs>
        <w:tab w:val="clear" w:pos="360"/>
        <w:tab w:val="num" w:pos="1080"/>
      </w:tabs>
      <w:ind w:left="1021" w:hanging="301"/>
    </w:pPr>
    <w:rPr>
      <w:sz w:val="22"/>
    </w:rPr>
  </w:style>
  <w:style w:type="paragraph" w:styleId="af7">
    <w:name w:val="header"/>
    <w:basedOn w:val="a7"/>
    <w:pPr>
      <w:tabs>
        <w:tab w:val="center" w:pos="4677"/>
        <w:tab w:val="right" w:pos="9355"/>
      </w:tabs>
    </w:pPr>
  </w:style>
  <w:style w:type="paragraph" w:styleId="af8">
    <w:name w:val="footer"/>
    <w:basedOn w:val="a7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pPr>
      <w:widowControl w:val="0"/>
      <w:numPr>
        <w:ilvl w:val="1"/>
        <w:numId w:val="17"/>
      </w:numPr>
      <w:spacing w:line="360" w:lineRule="auto"/>
      <w:ind w:left="0" w:firstLine="720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pPr>
      <w:widowControl w:val="0"/>
      <w:numPr>
        <w:ilvl w:val="2"/>
        <w:numId w:val="18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5">
    <w:name w:val="Приложение А"/>
    <w:basedOn w:val="a7"/>
    <w:next w:val="a7"/>
    <w:pPr>
      <w:pageBreakBefore/>
      <w:widowControl w:val="0"/>
      <w:numPr>
        <w:numId w:val="19"/>
      </w:numPr>
      <w:tabs>
        <w:tab w:val="clear" w:pos="360"/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9">
    <w:name w:val="Body Text"/>
    <w:aliases w:val="Основной текст Знак1,Основной текст Знак Знак,BO,ID,body indent,ändrad,EHPT,Body Text2"/>
    <w:basedOn w:val="a7"/>
    <w:rsid w:val="00B1713E"/>
    <w:pPr>
      <w:spacing w:line="360" w:lineRule="auto"/>
      <w:ind w:firstLine="709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12"/>
      </w:numPr>
      <w:tabs>
        <w:tab w:val="clear" w:pos="1428"/>
        <w:tab w:val="num" w:pos="1800"/>
      </w:tabs>
      <w:ind w:left="1741" w:hanging="301"/>
    </w:pPr>
  </w:style>
  <w:style w:type="paragraph" w:customStyle="1" w:styleId="afa">
    <w:name w:val="Комментарий Список"/>
    <w:basedOn w:val="a7"/>
    <w:pPr>
      <w:tabs>
        <w:tab w:val="num" w:pos="1080"/>
      </w:tabs>
      <w:ind w:firstLine="720"/>
    </w:pPr>
    <w:rPr>
      <w:color w:val="0000FF"/>
    </w:rPr>
  </w:style>
  <w:style w:type="paragraph" w:customStyle="1" w:styleId="afb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pPr>
      <w:numPr>
        <w:numId w:val="10"/>
      </w:numPr>
      <w:tabs>
        <w:tab w:val="clear" w:pos="1440"/>
        <w:tab w:val="num" w:pos="1080"/>
      </w:tabs>
      <w:ind w:left="0" w:firstLine="720"/>
    </w:pPr>
    <w:rPr>
      <w:color w:val="800000"/>
    </w:rPr>
  </w:style>
  <w:style w:type="paragraph" w:customStyle="1" w:styleId="a6">
    <w:name w:val="Маркир. список"/>
    <w:basedOn w:val="a8"/>
    <w:pPr>
      <w:numPr>
        <w:numId w:val="11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styleId="afc">
    <w:name w:val="List Bullet"/>
    <w:aliases w:val="List Bullet 1,UL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14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pPr>
      <w:jc w:val="center"/>
    </w:pPr>
    <w:rPr>
      <w:b/>
      <w:sz w:val="36"/>
      <w:szCs w:val="20"/>
    </w:rPr>
  </w:style>
  <w:style w:type="paragraph" w:styleId="32">
    <w:name w:val="Body Text 3"/>
    <w:basedOn w:val="a7"/>
    <w:pPr>
      <w:jc w:val="left"/>
    </w:pPr>
    <w:rPr>
      <w:b/>
      <w:bCs/>
    </w:rPr>
  </w:style>
  <w:style w:type="character" w:styleId="afd">
    <w:name w:val="FollowedHyperlink"/>
    <w:rPr>
      <w:color w:val="800080"/>
      <w:u w:val="single"/>
    </w:rPr>
  </w:style>
  <w:style w:type="character" w:styleId="afe">
    <w:name w:val="Strong"/>
    <w:uiPriority w:val="22"/>
    <w:qFormat/>
    <w:rPr>
      <w:b/>
      <w:bCs/>
    </w:rPr>
  </w:style>
  <w:style w:type="paragraph" w:customStyle="1" w:styleId="14">
    <w:name w:val="Текст выноски1"/>
    <w:basedOn w:val="a7"/>
    <w:semiHidden/>
    <w:rPr>
      <w:rFonts w:ascii="Tahoma" w:hAnsi="Tahoma" w:cs="Tahoma"/>
      <w:sz w:val="16"/>
      <w:szCs w:val="16"/>
    </w:rPr>
  </w:style>
  <w:style w:type="paragraph" w:customStyle="1" w:styleId="aff">
    <w:name w:val="Абзац"/>
    <w:basedOn w:val="a7"/>
    <w:pPr>
      <w:spacing w:line="360" w:lineRule="auto"/>
      <w:ind w:firstLine="709"/>
    </w:pPr>
    <w:rPr>
      <w:szCs w:val="20"/>
    </w:rPr>
  </w:style>
  <w:style w:type="paragraph" w:styleId="aff0">
    <w:name w:val="Normal (Web)"/>
    <w:basedOn w:val="a7"/>
    <w:uiPriority w:val="99"/>
    <w:pPr>
      <w:spacing w:before="100" w:beforeAutospacing="1" w:after="100" w:afterAutospacing="1"/>
      <w:jc w:val="left"/>
    </w:pPr>
  </w:style>
  <w:style w:type="paragraph" w:customStyle="1" w:styleId="a4">
    <w:name w:val="Список олег"/>
    <w:basedOn w:val="a7"/>
    <w:pPr>
      <w:numPr>
        <w:ilvl w:val="2"/>
        <w:numId w:val="20"/>
      </w:numPr>
    </w:pPr>
  </w:style>
  <w:style w:type="paragraph" w:customStyle="1" w:styleId="2">
    <w:name w:val="Олег2"/>
    <w:basedOn w:val="a7"/>
    <w:pPr>
      <w:numPr>
        <w:numId w:val="21"/>
      </w:numPr>
    </w:pPr>
  </w:style>
  <w:style w:type="paragraph" w:styleId="aff1">
    <w:name w:val="Balloon Text"/>
    <w:basedOn w:val="a7"/>
    <w:semiHidden/>
    <w:rsid w:val="00CB3AF6"/>
    <w:rPr>
      <w:rFonts w:ascii="Tahoma" w:hAnsi="Tahoma" w:cs="Tahoma"/>
      <w:sz w:val="16"/>
      <w:szCs w:val="16"/>
    </w:rPr>
  </w:style>
  <w:style w:type="paragraph" w:styleId="aff2">
    <w:name w:val="annotation subject"/>
    <w:basedOn w:val="af"/>
    <w:next w:val="af"/>
    <w:semiHidden/>
    <w:rsid w:val="00DB0DB9"/>
    <w:rPr>
      <w:b/>
      <w:bCs/>
    </w:rPr>
  </w:style>
  <w:style w:type="paragraph" w:customStyle="1" w:styleId="aff3">
    <w:name w:val="Титул"/>
    <w:basedOn w:val="a7"/>
    <w:rsid w:val="00D57D1D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38305A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584E4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4">
    <w:name w:val="Table Grid"/>
    <w:basedOn w:val="aa"/>
    <w:rsid w:val="00B2728F"/>
    <w:pPr>
      <w:spacing w:before="60"/>
      <w:ind w:left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Текст таблицы"/>
    <w:basedOn w:val="a7"/>
    <w:next w:val="a7"/>
    <w:rsid w:val="00987814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987814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5">
    <w:name w:val="Table Grid 1"/>
    <w:basedOn w:val="aa"/>
    <w:rsid w:val="00C72BE5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C72BE5"/>
    <w:pPr>
      <w:spacing w:before="100" w:beforeAutospacing="1" w:after="100" w:afterAutospacing="1"/>
      <w:jc w:val="left"/>
    </w:pPr>
  </w:style>
  <w:style w:type="paragraph" w:customStyle="1" w:styleId="40">
    <w:name w:val="Заголовок 4_"/>
    <w:basedOn w:val="a8"/>
    <w:rsid w:val="00B308CA"/>
    <w:pPr>
      <w:numPr>
        <w:ilvl w:val="3"/>
        <w:numId w:val="1"/>
      </w:numPr>
      <w:spacing w:before="120" w:after="120"/>
      <w:ind w:left="709"/>
    </w:pPr>
    <w:rPr>
      <w:b/>
    </w:rPr>
  </w:style>
  <w:style w:type="paragraph" w:styleId="aff6">
    <w:name w:val="Document Map"/>
    <w:basedOn w:val="a7"/>
    <w:semiHidden/>
    <w:rsid w:val="000C138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7">
    <w:name w:val="List Paragraph"/>
    <w:basedOn w:val="a7"/>
    <w:uiPriority w:val="34"/>
    <w:qFormat/>
    <w:rsid w:val="00866A0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w">
    <w:name w:val="w"/>
    <w:basedOn w:val="a9"/>
    <w:rsid w:val="008A5D2D"/>
  </w:style>
  <w:style w:type="paragraph" w:customStyle="1" w:styleId="rbinder-68188">
    <w:name w:val="rbinder-68188"/>
    <w:basedOn w:val="a7"/>
    <w:rsid w:val="009024E0"/>
    <w:pPr>
      <w:spacing w:before="100" w:beforeAutospacing="1" w:after="100" w:afterAutospacing="1"/>
      <w:jc w:val="left"/>
    </w:pPr>
  </w:style>
  <w:style w:type="paragraph" w:customStyle="1" w:styleId="rbinder-49971">
    <w:name w:val="rbinder-49971"/>
    <w:basedOn w:val="a7"/>
    <w:rsid w:val="009024E0"/>
    <w:pPr>
      <w:spacing w:before="100" w:beforeAutospacing="1" w:after="100" w:afterAutospacing="1"/>
      <w:jc w:val="left"/>
    </w:pPr>
  </w:style>
  <w:style w:type="paragraph" w:customStyle="1" w:styleId="rbinder-94476">
    <w:name w:val="rbinder-94476"/>
    <w:basedOn w:val="a7"/>
    <w:rsid w:val="009024E0"/>
    <w:pPr>
      <w:spacing w:before="100" w:beforeAutospacing="1" w:after="100" w:afterAutospacing="1"/>
      <w:jc w:val="left"/>
    </w:pPr>
  </w:style>
  <w:style w:type="paragraph" w:customStyle="1" w:styleId="rbinder-73536">
    <w:name w:val="rbinder-73536"/>
    <w:basedOn w:val="a7"/>
    <w:rsid w:val="00EC65A8"/>
    <w:pPr>
      <w:spacing w:before="100" w:beforeAutospacing="1" w:after="100" w:afterAutospacing="1"/>
      <w:jc w:val="left"/>
    </w:pPr>
  </w:style>
  <w:style w:type="paragraph" w:customStyle="1" w:styleId="western">
    <w:name w:val="western"/>
    <w:basedOn w:val="a7"/>
    <w:rsid w:val="00D46CFE"/>
    <w:pPr>
      <w:spacing w:before="100" w:beforeAutospacing="1" w:after="100" w:afterAutospacing="1"/>
      <w:jc w:val="left"/>
    </w:pPr>
  </w:style>
  <w:style w:type="paragraph" w:customStyle="1" w:styleId="article-renderblock">
    <w:name w:val="article-render__block"/>
    <w:basedOn w:val="a7"/>
    <w:rsid w:val="00521636"/>
    <w:pPr>
      <w:spacing w:before="100" w:beforeAutospacing="1" w:after="100" w:afterAutospacing="1"/>
      <w:jc w:val="left"/>
    </w:pPr>
  </w:style>
  <w:style w:type="character" w:styleId="HTML">
    <w:name w:val="HTML Code"/>
    <w:uiPriority w:val="99"/>
    <w:unhideWhenUsed/>
    <w:rsid w:val="006F21FF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uiPriority w:val="99"/>
    <w:unhideWhenUsed/>
    <w:rsid w:val="006F21FF"/>
    <w:rPr>
      <w:rFonts w:ascii="Courier New" w:eastAsia="Times New Roman" w:hAnsi="Courier New" w:cs="Courier New"/>
      <w:sz w:val="20"/>
      <w:szCs w:val="20"/>
    </w:rPr>
  </w:style>
  <w:style w:type="character" w:styleId="HTML1">
    <w:name w:val="HTML Keyboard"/>
    <w:uiPriority w:val="99"/>
    <w:unhideWhenUsed/>
    <w:rsid w:val="003E6FC3"/>
    <w:rPr>
      <w:rFonts w:ascii="Courier New" w:eastAsia="Times New Roman" w:hAnsi="Courier New" w:cs="Courier New"/>
      <w:sz w:val="20"/>
      <w:szCs w:val="20"/>
    </w:rPr>
  </w:style>
  <w:style w:type="paragraph" w:styleId="HTML2">
    <w:name w:val="HTML Preformatted"/>
    <w:basedOn w:val="a7"/>
    <w:link w:val="HTML3"/>
    <w:uiPriority w:val="99"/>
    <w:unhideWhenUsed/>
    <w:rsid w:val="00FA1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3">
    <w:name w:val="Стандартный HTML Знак"/>
    <w:link w:val="HTML2"/>
    <w:uiPriority w:val="99"/>
    <w:rsid w:val="00FA1530"/>
    <w:rPr>
      <w:rFonts w:ascii="Courier New" w:hAnsi="Courier New" w:cs="Courier New"/>
    </w:rPr>
  </w:style>
  <w:style w:type="character" w:customStyle="1" w:styleId="token">
    <w:name w:val="token"/>
    <w:rsid w:val="00FA1530"/>
  </w:style>
  <w:style w:type="character" w:customStyle="1" w:styleId="tag">
    <w:name w:val="tag"/>
    <w:rsid w:val="00A5270F"/>
  </w:style>
  <w:style w:type="character" w:customStyle="1" w:styleId="keyword">
    <w:name w:val="keyword"/>
    <w:rsid w:val="00A5270F"/>
  </w:style>
  <w:style w:type="character" w:customStyle="1" w:styleId="doctype">
    <w:name w:val="doctype"/>
    <w:rsid w:val="005D0BB1"/>
  </w:style>
  <w:style w:type="character" w:customStyle="1" w:styleId="attribute">
    <w:name w:val="attribute"/>
    <w:rsid w:val="005D0BB1"/>
  </w:style>
  <w:style w:type="character" w:customStyle="1" w:styleId="value">
    <w:name w:val="value"/>
    <w:rsid w:val="005D0BB1"/>
  </w:style>
  <w:style w:type="character" w:customStyle="1" w:styleId="css">
    <w:name w:val="css"/>
    <w:rsid w:val="005D0BB1"/>
  </w:style>
  <w:style w:type="character" w:customStyle="1" w:styleId="rules">
    <w:name w:val="rules"/>
    <w:rsid w:val="005D0BB1"/>
  </w:style>
  <w:style w:type="character" w:customStyle="1" w:styleId="rule">
    <w:name w:val="rule"/>
    <w:rsid w:val="005D0BB1"/>
  </w:style>
  <w:style w:type="character" w:customStyle="1" w:styleId="number">
    <w:name w:val="number"/>
    <w:rsid w:val="005D0BB1"/>
  </w:style>
  <w:style w:type="character" w:customStyle="1" w:styleId="hexcolor">
    <w:name w:val="hexcolor"/>
    <w:rsid w:val="005D0BB1"/>
  </w:style>
  <w:style w:type="character" w:customStyle="1" w:styleId="visually-hidden">
    <w:name w:val="visually-hidden"/>
    <w:rsid w:val="00894995"/>
  </w:style>
  <w:style w:type="character" w:customStyle="1" w:styleId="apple-tab-span">
    <w:name w:val="apple-tab-span"/>
    <w:basedOn w:val="a9"/>
    <w:rsid w:val="00AB3BCB"/>
  </w:style>
  <w:style w:type="character" w:customStyle="1" w:styleId="small">
    <w:name w:val="small"/>
    <w:basedOn w:val="a9"/>
    <w:rsid w:val="00B549AE"/>
  </w:style>
  <w:style w:type="character" w:customStyle="1" w:styleId="bold">
    <w:name w:val="bold"/>
    <w:basedOn w:val="a9"/>
    <w:rsid w:val="00B549AE"/>
  </w:style>
  <w:style w:type="character" w:styleId="aff8">
    <w:name w:val="Emphasis"/>
    <w:basedOn w:val="a9"/>
    <w:uiPriority w:val="20"/>
    <w:qFormat/>
    <w:rsid w:val="000D7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2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0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2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4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B5840-F00A-469D-8821-4F97280F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Рабочий.dot</Template>
  <TotalTime>41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ГОСТ19. Спецификация</vt:lpstr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ГОСТ19. Спецификация</dc:title>
  <dc:subject>Шаблоны документов</dc:subject>
  <dc:creator>ЯАМТ</dc:creator>
  <cp:keywords/>
  <dc:description/>
  <cp:lastModifiedBy>Галина Гелюш</cp:lastModifiedBy>
  <cp:revision>6</cp:revision>
  <cp:lastPrinted>2022-10-03T07:22:00Z</cp:lastPrinted>
  <dcterms:created xsi:type="dcterms:W3CDTF">2022-10-04T03:50:00Z</dcterms:created>
  <dcterms:modified xsi:type="dcterms:W3CDTF">2022-11-05T03:47:00Z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окПЗ">
    <vt:lpwstr>XXX.81</vt:lpwstr>
  </property>
  <property fmtid="{D5CDD505-2E9C-101B-9397-08002B2CF9AE}" pid="3" name="ДокПМИ">
    <vt:lpwstr>XXX.51</vt:lpwstr>
  </property>
  <property fmtid="{D5CDD505-2E9C-101B-9397-08002B2CF9AE}" pid="4" name="ДокФорм">
    <vt:lpwstr>XXX.30</vt:lpwstr>
  </property>
  <property fmtid="{D5CDD505-2E9C-101B-9397-08002B2CF9AE}" pid="5" name="НаимСистемыПолное">
    <vt:lpwstr>&lt;Наименование АС&gt;</vt:lpwstr>
  </property>
  <property fmtid="{D5CDD505-2E9C-101B-9397-08002B2CF9AE}" pid="6" name="НаимСистемыКраткое">
    <vt:lpwstr>&lt;Наименование АС краткое&gt;</vt:lpwstr>
  </property>
  <property fmtid="{D5CDD505-2E9C-101B-9397-08002B2CF9AE}" pid="7" name="ДокТекстПО">
    <vt:lpwstr>ХХХ.12</vt:lpwstr>
  </property>
  <property fmtid="{D5CDD505-2E9C-101B-9397-08002B2CF9AE}" pid="8" name="ДокРуковСПпр">
    <vt:lpwstr>ХХХ.32</vt:lpwstr>
  </property>
  <property fmtid="{D5CDD505-2E9C-101B-9397-08002B2CF9AE}" pid="9" name="ДокРуковПрг">
    <vt:lpwstr>XXX.33</vt:lpwstr>
  </property>
  <property fmtid="{D5CDD505-2E9C-101B-9397-08002B2CF9AE}" pid="10" name="ДокРуковОпер">
    <vt:lpwstr>ХХХ.34</vt:lpwstr>
  </property>
  <property fmtid="{D5CDD505-2E9C-101B-9397-08002B2CF9AE}" pid="11" name="ДокОписПрограммы">
    <vt:lpwstr>XXX.13</vt:lpwstr>
  </property>
  <property fmtid="{D5CDD505-2E9C-101B-9397-08002B2CF9AE}" pid="12" name="ДокОписЯзыка">
    <vt:lpwstr>ХХХ.35</vt:lpwstr>
  </property>
  <property fmtid="{D5CDD505-2E9C-101B-9397-08002B2CF9AE}" pid="13" name="ДокРуковТОбс">
    <vt:lpwstr>ХХХ.46</vt:lpwstr>
  </property>
  <property fmtid="{D5CDD505-2E9C-101B-9397-08002B2CF9AE}" pid="14" name="ДокВедомДП">
    <vt:lpwstr>ХХХ.05</vt:lpwstr>
  </property>
  <property fmtid="{D5CDD505-2E9C-101B-9397-08002B2CF9AE}" pid="15" name="ДокВедомЭД">
    <vt:lpwstr>ХХХ.20</vt:lpwstr>
  </property>
  <property fmtid="{D5CDD505-2E9C-101B-9397-08002B2CF9AE}" pid="16" name="ДокОписПримен">
    <vt:lpwstr>ХХХ.31</vt:lpwstr>
  </property>
  <property fmtid="{D5CDD505-2E9C-101B-9397-08002B2CF9AE}" pid="17" name="НаименованиеЗаказчика">
    <vt:lpwstr>&lt;Наименование организации заказчика&gt;</vt:lpwstr>
  </property>
  <property fmtid="{D5CDD505-2E9C-101B-9397-08002B2CF9AE}" pid="18" name="НаимДокумента">
    <vt:lpwstr>Спецификация</vt:lpwstr>
  </property>
  <property fmtid="{D5CDD505-2E9C-101B-9397-08002B2CF9AE}" pid="19" name="Город">
    <vt:lpwstr>Москва</vt:lpwstr>
  </property>
  <property fmtid="{D5CDD505-2E9C-101B-9397-08002B2CF9AE}" pid="20" name="Год">
    <vt:lpwstr>&lt;год&gt;</vt:lpwstr>
  </property>
</Properties>
</file>